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68"/>
        <w:tblW w:w="14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3969"/>
        <w:gridCol w:w="764"/>
        <w:gridCol w:w="1646"/>
        <w:gridCol w:w="2693"/>
        <w:gridCol w:w="3030"/>
      </w:tblGrid>
      <w:tr w:rsidR="00E42E88" w:rsidRPr="00E42E88" w14:paraId="141D541A" w14:textId="77777777" w:rsidTr="00584661">
        <w:trPr>
          <w:trHeight w:val="3641"/>
        </w:trPr>
        <w:tc>
          <w:tcPr>
            <w:tcW w:w="1962" w:type="dxa"/>
            <w:vMerge w:val="restart"/>
          </w:tcPr>
          <w:bookmarkStart w:id="0" w:name="_GoBack"/>
          <w:bookmarkEnd w:id="0"/>
          <w:p w14:paraId="58D165C3" w14:textId="70E6C3D5" w:rsidR="00E42E88" w:rsidRPr="00E42E88" w:rsidRDefault="0017059B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7CA9EC" wp14:editId="7D60EAEA">
                      <wp:simplePos x="0" y="0"/>
                      <wp:positionH relativeFrom="column">
                        <wp:posOffset>-125095</wp:posOffset>
                      </wp:positionH>
                      <wp:positionV relativeFrom="paragraph">
                        <wp:posOffset>26035</wp:posOffset>
                      </wp:positionV>
                      <wp:extent cx="466725" cy="590550"/>
                      <wp:effectExtent l="0" t="57150" r="85725" b="95250"/>
                      <wp:wrapNone/>
                      <wp:docPr id="29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94C28" w14:textId="77777777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F7CA9EC" id="12 Elipse" o:spid="_x0000_s1026" style="position:absolute;left:0;text-align:left;margin-left:-9.85pt;margin-top:2.05pt;width:36.7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" fillcolor="#ffc000" stroked="f" strokeweight="2pt">
                      <v:shadow on="t" color="black" opacity="20971f" offset="0,2.2pt"/>
                      <v:textbox>
                        <w:txbxContent>
                          <w:p w14:paraId="79C94C28" w14:textId="77777777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2693D">
              <w:rPr>
                <w:rFonts w:ascii="Calibri" w:hAnsi="Calibri" w:cs="Calibri"/>
                <w:b/>
                <w:bCs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EF95D58" wp14:editId="0D132603">
                      <wp:simplePos x="0" y="0"/>
                      <wp:positionH relativeFrom="margin">
                        <wp:posOffset>-97790</wp:posOffset>
                      </wp:positionH>
                      <wp:positionV relativeFrom="paragraph">
                        <wp:posOffset>-454025</wp:posOffset>
                      </wp:positionV>
                      <wp:extent cx="2788356" cy="525780"/>
                      <wp:effectExtent l="0" t="0" r="0" b="1905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356" cy="525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ED035" w14:textId="796A9638" w:rsidR="0027778C" w:rsidRPr="006A33D3" w:rsidRDefault="0027778C" w:rsidP="00A76305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6A33D3">
                                    <w:rPr>
                                      <w:rFonts w:ascii="Calibri" w:hAnsi="Calibri" w:cs="Calibri"/>
                                      <w:b/>
                                      <w:sz w:val="36"/>
                                      <w:szCs w:val="36"/>
                                    </w:rPr>
                                    <w:t xml:space="preserve">BUSINESS MODEL CANVAS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EF95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7.7pt;margin-top:-35.75pt;width:219.55pt;height:41.4pt;z-index:25165209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" stroked="f">
                      <v:textbox style="mso-fit-shape-to-text:t">
                        <w:txbxContent>
                          <w:p w14:paraId="70CED035" w14:textId="796A9638" w:rsidR="0027778C" w:rsidRPr="006A33D3" w:rsidRDefault="0027778C" w:rsidP="00A76305">
                            <w:pPr>
                              <w:rPr>
                                <w:rFonts w:ascii="Calibri" w:hAnsi="Calibri" w:cs="Calibri"/>
                                <w:b/>
                                <w:sz w:val="36"/>
                                <w:szCs w:val="36"/>
                              </w:rPr>
                            </w:pPr>
                            <w:r w:rsidRPr="006A33D3">
                              <w:rPr>
                                <w:rFonts w:ascii="Calibri" w:hAnsi="Calibri" w:cs="Calibri"/>
                                <w:b/>
                                <w:sz w:val="36"/>
                                <w:szCs w:val="36"/>
                              </w:rPr>
                              <w:t xml:space="preserve">BUSINESS MODEL CANVAS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42E88"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4AE1E5" wp14:editId="291CDB04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2387</wp:posOffset>
                      </wp:positionV>
                      <wp:extent cx="1062681" cy="565836"/>
                      <wp:effectExtent l="0" t="0" r="0" b="0"/>
                      <wp:wrapNone/>
                      <wp:docPr id="1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62681" cy="565836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4C1A204D" w14:textId="77777777" w:rsidR="00E42E88" w:rsidRPr="00E42E8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40"/>
                                    </w:rPr>
                                  </w:pPr>
                                  <w:r w:rsidRPr="00E42E88">
                                    <w:rPr>
                                      <w:rFonts w:ascii="Calibri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40"/>
                                      <w:lang w:val="es-CL"/>
                                    </w:rPr>
                                    <w:t>RED DE ALIADOS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4AE1E5" id="TextBox 5" o:spid="_x0000_s1028" type="#_x0000_t202" style="position:absolute;left:0;text-align:left;margin-left:17.3pt;margin-top:.2pt;width:83.7pt;height:4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>
                        <w:txbxContent>
                          <w:p w14:paraId="4C1A204D" w14:textId="77777777" w:rsidR="00E42E88" w:rsidRPr="00E42E8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40"/>
                              </w:rPr>
                            </w:pPr>
                            <w:r w:rsidRPr="00E42E88">
                              <w:rPr>
                                <w:rFonts w:ascii="Calibri" w:hAnsi="Calibri" w:cs="Calibri"/>
                                <w:b/>
                                <w:iCs/>
                                <w:kern w:val="24"/>
                                <w:sz w:val="32"/>
                                <w:szCs w:val="40"/>
                                <w:lang w:val="es-CL"/>
                              </w:rPr>
                              <w:t>RED DE ALIADOS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39DA87" w14:textId="77777777" w:rsidR="00E42E88" w:rsidRPr="00E42E88" w:rsidRDefault="00E42E88" w:rsidP="00E42E88">
            <w:pPr>
              <w:pStyle w:val="Prrafodelista"/>
              <w:ind w:left="720"/>
              <w:rPr>
                <w:bCs/>
                <w:sz w:val="20"/>
                <w:szCs w:val="20"/>
                <w:lang w:val="es-ES" w:eastAsia="es-ES"/>
              </w:rPr>
            </w:pPr>
          </w:p>
          <w:p w14:paraId="6A817470" w14:textId="77777777" w:rsidR="00E42E88" w:rsidRPr="00E42E88" w:rsidRDefault="00E42E88" w:rsidP="00E42E88">
            <w:pPr>
              <w:pStyle w:val="Prrafodelista"/>
              <w:ind w:left="720"/>
              <w:rPr>
                <w:sz w:val="20"/>
                <w:szCs w:val="20"/>
                <w:lang w:val="es-ES"/>
              </w:rPr>
            </w:pPr>
          </w:p>
          <w:p w14:paraId="78F26D1E" w14:textId="77777777" w:rsidR="0017059B" w:rsidRDefault="0017059B" w:rsidP="00E42E88">
            <w:pPr>
              <w:tabs>
                <w:tab w:val="num" w:pos="720"/>
              </w:tabs>
              <w:rPr>
                <w:sz w:val="20"/>
                <w:szCs w:val="20"/>
              </w:rPr>
            </w:pPr>
          </w:p>
          <w:p w14:paraId="4C7E161F" w14:textId="77777777" w:rsidR="0017059B" w:rsidRDefault="0017059B" w:rsidP="00E42E88">
            <w:pPr>
              <w:tabs>
                <w:tab w:val="num" w:pos="720"/>
              </w:tabs>
              <w:rPr>
                <w:sz w:val="20"/>
                <w:szCs w:val="20"/>
              </w:rPr>
            </w:pPr>
          </w:p>
          <w:p w14:paraId="035CCF39" w14:textId="07511422" w:rsidR="00E42E88" w:rsidRPr="00E42E88" w:rsidRDefault="0017059B" w:rsidP="00E42E88">
            <w:pPr>
              <w:tabs>
                <w:tab w:val="num" w:pos="720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322F9D" wp14:editId="192AD2E6">
                  <wp:extent cx="1108710" cy="589915"/>
                  <wp:effectExtent l="0" t="0" r="0" b="635"/>
                  <wp:docPr id="80863534" name="Imagen 8" descr="La red de aliados de Microsoft ofrece actualizar a Windows 10 - eSemanal -  Noticias del Ca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a red de aliados de Microsoft ofrece actualizar a Windows 10 - eSemanal -  Noticias del Ca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66BB7" w14:textId="77777777" w:rsidR="00E42E88" w:rsidRPr="005B5D6A" w:rsidRDefault="00E42E88" w:rsidP="00E42E88">
            <w:pPr>
              <w:tabs>
                <w:tab w:val="num" w:pos="720"/>
              </w:tabs>
              <w:rPr>
                <w:sz w:val="20"/>
                <w:szCs w:val="20"/>
              </w:rPr>
            </w:pPr>
          </w:p>
          <w:p w14:paraId="708893CC" w14:textId="5C4D2046" w:rsidR="005B5D6A" w:rsidRPr="005B5D6A" w:rsidRDefault="005B5D6A" w:rsidP="005B5D6A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r w:rsidRPr="005B5D6A">
              <w:rPr>
                <w:sz w:val="20"/>
                <w:szCs w:val="20"/>
              </w:rPr>
              <w:t>Universidades</w:t>
            </w:r>
            <w:r>
              <w:rPr>
                <w:sz w:val="20"/>
                <w:szCs w:val="20"/>
              </w:rPr>
              <w:t>.</w:t>
            </w:r>
          </w:p>
          <w:p w14:paraId="429AED19" w14:textId="15DC09B4" w:rsidR="005B5D6A" w:rsidRPr="005B5D6A" w:rsidRDefault="005B5D6A" w:rsidP="005B5D6A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r w:rsidRPr="005B5D6A">
              <w:rPr>
                <w:sz w:val="20"/>
                <w:szCs w:val="20"/>
              </w:rPr>
              <w:t>Empresas</w:t>
            </w:r>
            <w:r>
              <w:rPr>
                <w:sz w:val="20"/>
                <w:szCs w:val="20"/>
              </w:rPr>
              <w:t>.</w:t>
            </w:r>
          </w:p>
          <w:p w14:paraId="4C86B8D0" w14:textId="356D03ED" w:rsidR="005B5D6A" w:rsidRPr="005B5D6A" w:rsidRDefault="005B5D6A" w:rsidP="005B5D6A">
            <w:pPr>
              <w:pStyle w:val="Prrafodelista"/>
              <w:numPr>
                <w:ilvl w:val="0"/>
                <w:numId w:val="31"/>
              </w:numPr>
              <w:spacing w:after="200" w:line="276" w:lineRule="auto"/>
              <w:contextualSpacing/>
              <w:rPr>
                <w:sz w:val="20"/>
                <w:szCs w:val="20"/>
              </w:rPr>
            </w:pPr>
            <w:r w:rsidRPr="005B5D6A">
              <w:rPr>
                <w:sz w:val="20"/>
                <w:szCs w:val="20"/>
              </w:rPr>
              <w:t>Ministerio de trabajo</w:t>
            </w:r>
            <w:r>
              <w:rPr>
                <w:sz w:val="20"/>
                <w:szCs w:val="20"/>
              </w:rPr>
              <w:t>.</w:t>
            </w:r>
          </w:p>
          <w:p w14:paraId="676CF082" w14:textId="323C6427" w:rsidR="005B5D6A" w:rsidRPr="005B5D6A" w:rsidRDefault="005B5D6A" w:rsidP="005B5D6A">
            <w:pPr>
              <w:pStyle w:val="Prrafodelista"/>
              <w:numPr>
                <w:ilvl w:val="0"/>
                <w:numId w:val="31"/>
              </w:numPr>
              <w:spacing w:line="276" w:lineRule="auto"/>
              <w:contextualSpacing/>
              <w:rPr>
                <w:sz w:val="20"/>
                <w:szCs w:val="20"/>
              </w:rPr>
            </w:pPr>
            <w:proofErr w:type="spellStart"/>
            <w:r w:rsidRPr="005B5D6A">
              <w:rPr>
                <w:sz w:val="20"/>
                <w:szCs w:val="20"/>
              </w:rPr>
              <w:t>Computrabajo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1233522" w14:textId="098BA60F" w:rsidR="00F44180" w:rsidRPr="00F44180" w:rsidRDefault="00F44180" w:rsidP="00F44180"/>
        </w:tc>
        <w:tc>
          <w:tcPr>
            <w:tcW w:w="3969" w:type="dxa"/>
          </w:tcPr>
          <w:p w14:paraId="5EBA2D7F" w14:textId="6824B11A" w:rsidR="00E42E88" w:rsidRPr="00E42E88" w:rsidRDefault="00F137E6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842D20" wp14:editId="0BB14AF5">
                      <wp:simplePos x="0" y="0"/>
                      <wp:positionH relativeFrom="margin">
                        <wp:posOffset>1366520</wp:posOffset>
                      </wp:positionH>
                      <wp:positionV relativeFrom="paragraph">
                        <wp:posOffset>-738505</wp:posOffset>
                      </wp:positionV>
                      <wp:extent cx="3543300" cy="398145"/>
                      <wp:effectExtent l="0" t="0" r="19050" b="20955"/>
                      <wp:wrapNone/>
                      <wp:docPr id="16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981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9E452" w14:textId="447DF888" w:rsidR="0027778C" w:rsidRPr="00203FDA" w:rsidRDefault="0027778C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203FDA"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Nombre de la iniciativa de negocio</w:t>
                                  </w:r>
                                  <w:r w:rsidR="00352F2F" w:rsidRPr="00203FDA"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75751B" w:rsidRPr="00203FDA"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75751B" w:rsidRPr="009231F6">
                                    <w:rPr>
                                      <w:rFonts w:ascii="Calibri" w:hAnsi="Calibri" w:cs="Calibri"/>
                                      <w:bCs/>
                                      <w:sz w:val="22"/>
                                      <w:szCs w:val="22"/>
                                    </w:rPr>
                                    <w:t>InterContabilidad</w:t>
                                  </w:r>
                                  <w:r w:rsidR="009231F6">
                                    <w:rPr>
                                      <w:rFonts w:ascii="Calibri" w:hAnsi="Calibri" w:cs="Calibri"/>
                                      <w:bCs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42842D20" id="AutoShape 35" o:spid="_x0000_s1029" style="position:absolute;left:0;text-align:left;margin-left:107.6pt;margin-top:-58.15pt;width:279pt;height:31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" strokeweight="1.75pt">
                      <v:textbox>
                        <w:txbxContent>
                          <w:p w14:paraId="5E79E452" w14:textId="447DF888" w:rsidR="0027778C" w:rsidRPr="00203FDA" w:rsidRDefault="0027778C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203FDA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Nombre de la iniciativa de negocio</w:t>
                            </w:r>
                            <w:r w:rsidR="00352F2F" w:rsidRPr="00203FDA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75751B" w:rsidRPr="00203FDA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5751B" w:rsidRPr="009231F6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InterContabilidad</w:t>
                            </w:r>
                            <w:r w:rsidR="009231F6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E42E88"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3B3B44" wp14:editId="52404CA6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23495</wp:posOffset>
                      </wp:positionV>
                      <wp:extent cx="2057400" cy="401320"/>
                      <wp:effectExtent l="0" t="0" r="0" b="0"/>
                      <wp:wrapNone/>
                      <wp:docPr id="9" name="Text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057400" cy="4013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7A43E2DF" w14:textId="77777777" w:rsidR="00E42E88" w:rsidRPr="00E42E8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2E8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ACTIVIDADES CLAVE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13B3B44" id="TextBox 15" o:spid="_x0000_s1030" type="#_x0000_t202" style="position:absolute;left:0;text-align:left;margin-left:26pt;margin-top:1.85pt;width:162pt;height:3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 style="mso-fit-shape-to-text:t">
                        <w:txbxContent>
                          <w:p w14:paraId="7A43E2DF" w14:textId="77777777" w:rsidR="00E42E88" w:rsidRPr="00E42E8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42E8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ACTIVIDADES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88"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8DC9D6" wp14:editId="3885075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6985</wp:posOffset>
                      </wp:positionV>
                      <wp:extent cx="466725" cy="590550"/>
                      <wp:effectExtent l="0" t="57150" r="85725" b="95250"/>
                      <wp:wrapNone/>
                      <wp:docPr id="28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D7B6B2" w14:textId="77777777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768DC9D6" id="_x0000_s1031" style="position:absolute;left:0;text-align:left;margin-left:-4.85pt;margin-top:.55pt;width:36.7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" fillcolor="#ffc000" stroked="f" strokeweight="2pt">
                      <v:shadow on="t" color="black" opacity="20971f" offset="0,2.2pt"/>
                      <v:textbox>
                        <w:txbxContent>
                          <w:p w14:paraId="1AD7B6B2" w14:textId="77777777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7703A4E" w14:textId="3298D42F" w:rsidR="00E42E88" w:rsidRPr="00E42E88" w:rsidRDefault="00E42E8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17797BA9" w14:textId="48C404BB" w:rsidR="00E42E88" w:rsidRPr="00E42E88" w:rsidRDefault="00E42E8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2A89B426" w14:textId="7C530E2F" w:rsidR="00E42E88" w:rsidRPr="00E42E88" w:rsidRDefault="00B2693D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19541418" wp14:editId="4993894D">
                  <wp:extent cx="876300" cy="915734"/>
                  <wp:effectExtent l="0" t="0" r="0" b="0"/>
                  <wp:docPr id="1904609409" name="Imagen 7" descr="Las actividades clave de tu Modelo de Negoc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as actividades clave de tu Modelo de Negoc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16" cy="92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3653D" w14:textId="558D45AB" w:rsidR="00FC6748" w:rsidRPr="00013490" w:rsidRDefault="00FC6748" w:rsidP="00771D58">
            <w:pPr>
              <w:pStyle w:val="Prrafodelista"/>
              <w:numPr>
                <w:ilvl w:val="0"/>
                <w:numId w:val="38"/>
              </w:numPr>
              <w:shd w:val="clear" w:color="auto" w:fill="FFFFFF"/>
              <w:tabs>
                <w:tab w:val="left" w:pos="1200"/>
              </w:tabs>
              <w:rPr>
                <w:rFonts w:cs="Arial"/>
                <w:sz w:val="20"/>
                <w:szCs w:val="20"/>
              </w:rPr>
            </w:pPr>
            <w:r w:rsidRPr="00013490">
              <w:rPr>
                <w:rFonts w:cs="Arial"/>
                <w:sz w:val="20"/>
                <w:szCs w:val="20"/>
              </w:rPr>
              <w:t>Llamada</w:t>
            </w:r>
            <w:r w:rsidR="00013490">
              <w:rPr>
                <w:rFonts w:cs="Arial"/>
                <w:sz w:val="20"/>
                <w:szCs w:val="20"/>
              </w:rPr>
              <w:t xml:space="preserve">s </w:t>
            </w:r>
            <w:r w:rsidRPr="00013490">
              <w:rPr>
                <w:rFonts w:cs="Arial"/>
                <w:sz w:val="20"/>
                <w:szCs w:val="20"/>
              </w:rPr>
              <w:t xml:space="preserve">y correos para mantener contacto con nuestros usuarios. </w:t>
            </w:r>
          </w:p>
          <w:p w14:paraId="782FBFB5" w14:textId="5CA33FA6" w:rsidR="00FC6748" w:rsidRPr="00013490" w:rsidRDefault="00FC6748" w:rsidP="00771D58">
            <w:pPr>
              <w:pStyle w:val="Prrafodelista"/>
              <w:numPr>
                <w:ilvl w:val="0"/>
                <w:numId w:val="38"/>
              </w:numPr>
              <w:shd w:val="clear" w:color="auto" w:fill="FFFFFF"/>
              <w:rPr>
                <w:rFonts w:cs="Arial"/>
                <w:sz w:val="20"/>
                <w:szCs w:val="20"/>
              </w:rPr>
            </w:pPr>
            <w:r w:rsidRPr="00013490">
              <w:rPr>
                <w:rFonts w:cs="Arial"/>
                <w:sz w:val="20"/>
                <w:szCs w:val="20"/>
              </w:rPr>
              <w:t xml:space="preserve">Entrevistas para conocer el perfil de los usuarios. </w:t>
            </w:r>
          </w:p>
          <w:p w14:paraId="5ADA67D5" w14:textId="70AF11B5" w:rsidR="00FC6748" w:rsidRPr="00013490" w:rsidRDefault="00FC6748" w:rsidP="00771D58">
            <w:pPr>
              <w:pStyle w:val="Prrafodelista"/>
              <w:numPr>
                <w:ilvl w:val="0"/>
                <w:numId w:val="38"/>
              </w:numPr>
              <w:shd w:val="clear" w:color="auto" w:fill="FFFFFF"/>
              <w:rPr>
                <w:rFonts w:cs="Arial"/>
                <w:sz w:val="20"/>
                <w:szCs w:val="20"/>
              </w:rPr>
            </w:pPr>
            <w:r w:rsidRPr="00013490">
              <w:rPr>
                <w:rFonts w:cs="Arial"/>
                <w:sz w:val="20"/>
                <w:szCs w:val="20"/>
              </w:rPr>
              <w:t xml:space="preserve">Seminarios para dar a conocer la página web y su </w:t>
            </w:r>
            <w:r w:rsidR="00885382" w:rsidRPr="00013490">
              <w:rPr>
                <w:rFonts w:cs="Arial"/>
                <w:sz w:val="20"/>
                <w:szCs w:val="20"/>
              </w:rPr>
              <w:t xml:space="preserve">funcionamiento. </w:t>
            </w:r>
          </w:p>
          <w:p w14:paraId="07CE3192" w14:textId="4E11A5F7" w:rsidR="00FC6748" w:rsidRPr="00013490" w:rsidRDefault="00FC6748" w:rsidP="00771D58">
            <w:pPr>
              <w:pStyle w:val="Prrafodelista"/>
              <w:numPr>
                <w:ilvl w:val="0"/>
                <w:numId w:val="38"/>
              </w:numPr>
              <w:shd w:val="clear" w:color="auto" w:fill="FFFFFF"/>
              <w:rPr>
                <w:rFonts w:cs="Arial"/>
                <w:sz w:val="20"/>
                <w:szCs w:val="20"/>
              </w:rPr>
            </w:pPr>
            <w:r w:rsidRPr="00013490">
              <w:rPr>
                <w:rFonts w:cs="Arial"/>
                <w:sz w:val="20"/>
                <w:szCs w:val="20"/>
              </w:rPr>
              <w:t>Participación en ferias de empleo</w:t>
            </w:r>
            <w:r w:rsidR="00771D58" w:rsidRPr="00013490">
              <w:rPr>
                <w:rFonts w:cs="Arial"/>
                <w:sz w:val="20"/>
                <w:szCs w:val="20"/>
              </w:rPr>
              <w:t xml:space="preserve">. </w:t>
            </w:r>
          </w:p>
          <w:p w14:paraId="6A6656C0" w14:textId="1B34EC8C" w:rsidR="00E42E88" w:rsidRPr="00F70E62" w:rsidRDefault="00E42E88" w:rsidP="00F70E62">
            <w:pPr>
              <w:shd w:val="clear" w:color="auto" w:fill="FFFFFF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vMerge w:val="restart"/>
          </w:tcPr>
          <w:p w14:paraId="731AE095" w14:textId="77777777" w:rsidR="00E42E88" w:rsidRPr="00E42E88" w:rsidRDefault="00E42E88" w:rsidP="00E42E88">
            <w:pPr>
              <w:pStyle w:val="Prrafodelista"/>
              <w:ind w:left="720"/>
              <w:rPr>
                <w:b/>
                <w:bCs/>
                <w:sz w:val="20"/>
                <w:szCs w:val="20"/>
                <w:u w:val="single"/>
                <w:lang w:val="es-ES" w:eastAsia="es-ES"/>
              </w:rPr>
            </w:pPr>
            <w:r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6EFE0A" wp14:editId="7914BBB7">
                      <wp:simplePos x="0" y="0"/>
                      <wp:positionH relativeFrom="column">
                        <wp:posOffset>360973</wp:posOffset>
                      </wp:positionH>
                      <wp:positionV relativeFrom="paragraph">
                        <wp:posOffset>116119</wp:posOffset>
                      </wp:positionV>
                      <wp:extent cx="1186248" cy="711835"/>
                      <wp:effectExtent l="0" t="0" r="0" b="0"/>
                      <wp:wrapNone/>
                      <wp:docPr id="7" name="Text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86248" cy="711835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737AED49" w14:textId="77777777" w:rsidR="00E42E88" w:rsidRPr="00E42E8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2E8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PROPUESTA DE VALOR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C6EFE0A" id="TextBox 16" o:spid="_x0000_s1032" type="#_x0000_t202" style="position:absolute;left:0;text-align:left;margin-left:28.4pt;margin-top:9.15pt;width:93.4pt;height: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 style="mso-fit-shape-to-text:t">
                        <w:txbxContent>
                          <w:p w14:paraId="737AED49" w14:textId="77777777" w:rsidR="00E42E88" w:rsidRPr="00E42E8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42E8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PROPUESTA DE VALOR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7265E0" wp14:editId="5EBB08B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6985</wp:posOffset>
                      </wp:positionV>
                      <wp:extent cx="466725" cy="590550"/>
                      <wp:effectExtent l="0" t="57150" r="85725" b="95250"/>
                      <wp:wrapNone/>
                      <wp:docPr id="2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76CCB8" w14:textId="77777777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B7265E0" id="_x0000_s1033" style="position:absolute;left:0;text-align:left;margin-left:-6pt;margin-top:.55pt;width:36.7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" fillcolor="#ffc000" stroked="f" strokeweight="2pt">
                      <v:shadow on="t" color="black" opacity="20971f" offset="0,2.2pt"/>
                      <v:textbox>
                        <w:txbxContent>
                          <w:p w14:paraId="3D76CCB8" w14:textId="77777777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26B65A" w14:textId="77777777" w:rsidR="00E42E88" w:rsidRPr="00E42E88" w:rsidRDefault="00E42E88" w:rsidP="00E42E88">
            <w:pPr>
              <w:pStyle w:val="Prrafodelista"/>
              <w:ind w:left="720"/>
              <w:rPr>
                <w:b/>
                <w:bCs/>
                <w:sz w:val="20"/>
                <w:szCs w:val="20"/>
                <w:u w:val="single"/>
                <w:lang w:val="es-ES" w:eastAsia="es-ES"/>
              </w:rPr>
            </w:pPr>
          </w:p>
          <w:p w14:paraId="0D2E8F36" w14:textId="77777777" w:rsidR="00E42E88" w:rsidRPr="00E42E88" w:rsidRDefault="00E42E88" w:rsidP="00E42E88">
            <w:pPr>
              <w:rPr>
                <w:bCs/>
                <w:sz w:val="20"/>
                <w:szCs w:val="20"/>
                <w:lang w:eastAsia="es-ES"/>
              </w:rPr>
            </w:pPr>
            <w:r w:rsidRPr="00E42E88">
              <w:rPr>
                <w:bCs/>
                <w:sz w:val="20"/>
                <w:szCs w:val="20"/>
                <w:lang w:eastAsia="es-ES"/>
              </w:rPr>
              <w:t xml:space="preserve"> </w:t>
            </w:r>
          </w:p>
          <w:p w14:paraId="4E38CF67" w14:textId="4C35366E" w:rsidR="00E42E88" w:rsidRDefault="00E42E88" w:rsidP="00E42E88">
            <w:pPr>
              <w:rPr>
                <w:noProof/>
                <w:lang w:val="en-US" w:eastAsia="en-US"/>
              </w:rPr>
            </w:pPr>
          </w:p>
          <w:p w14:paraId="722B1275" w14:textId="23415285" w:rsidR="00D87A28" w:rsidRPr="004A2F4D" w:rsidRDefault="004A2F4D" w:rsidP="004A2F4D">
            <w:pPr>
              <w:rPr>
                <w:bCs/>
                <w:sz w:val="20"/>
                <w:szCs w:val="20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942CA2" wp14:editId="1DE16EBA">
                  <wp:extent cx="1393190" cy="942975"/>
                  <wp:effectExtent l="0" t="0" r="0" b="0"/>
                  <wp:docPr id="223769351" name="Imagen 6" descr="Propuesta de valor - Emprende 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puesta de valor - Emprende 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010E8" w14:textId="6AC8AF9C" w:rsidR="00E42E88" w:rsidRPr="00D87A28" w:rsidRDefault="007000F8" w:rsidP="00D87A28">
            <w:pPr>
              <w:spacing w:after="200" w:line="276" w:lineRule="auto"/>
              <w:contextualSpacing/>
              <w:rPr>
                <w:sz w:val="16"/>
              </w:rPr>
            </w:pPr>
            <w:r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BCCEFDE" wp14:editId="541FCA3C">
                      <wp:simplePos x="0" y="0"/>
                      <wp:positionH relativeFrom="column">
                        <wp:posOffset>1387399</wp:posOffset>
                      </wp:positionH>
                      <wp:positionV relativeFrom="paragraph">
                        <wp:posOffset>1264673</wp:posOffset>
                      </wp:positionV>
                      <wp:extent cx="384838" cy="576902"/>
                      <wp:effectExtent l="0" t="57150" r="72390" b="90170"/>
                      <wp:wrapNone/>
                      <wp:docPr id="23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84838" cy="5769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8DE837" w14:textId="1608EFA2" w:rsidR="007000F8" w:rsidRPr="004B7853" w:rsidRDefault="007000F8" w:rsidP="007000F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3</w:t>
                                  </w:r>
                                  <w:r w:rsidRPr="007000F8"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20221014514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CCEFDE" id="_x0000_s1034" style="position:absolute;margin-left:109.25pt;margin-top:99.6pt;width:30.3pt;height:4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" fillcolor="#ffc000" stroked="f" strokeweight="2pt">
                      <v:shadow on="t" color="black" opacity="20971f" offset="0,2.2pt"/>
                      <v:textbox>
                        <w:txbxContent>
                          <w:p w14:paraId="488DE837" w14:textId="1608EFA2" w:rsidR="007000F8" w:rsidRPr="004B7853" w:rsidRDefault="007000F8" w:rsidP="007000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3</w:t>
                            </w:r>
                            <w:r w:rsidRPr="007000F8"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20221014514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7D47" w:rsidRPr="001C7D47">
              <w:rPr>
                <w:bCs/>
                <w:noProof/>
                <w:sz w:val="20"/>
                <w:szCs w:val="20"/>
                <w:lang w:val="en-US" w:eastAsia="en-US"/>
              </w:rPr>
              <w:t>Un sitio web para la interacción de</w:t>
            </w:r>
            <w:r w:rsidR="001C7D47">
              <w:rPr>
                <w:bCs/>
                <w:noProof/>
                <w:sz w:val="20"/>
                <w:szCs w:val="20"/>
                <w:lang w:val="en-US" w:eastAsia="en-US"/>
              </w:rPr>
              <w:t xml:space="preserve"> </w:t>
            </w:r>
            <w:r w:rsidR="001C7D47" w:rsidRPr="001C7D47">
              <w:rPr>
                <w:bCs/>
                <w:noProof/>
                <w:sz w:val="20"/>
                <w:szCs w:val="20"/>
                <w:lang w:val="en-US" w:eastAsia="en-US"/>
              </w:rPr>
              <w:t>profesionales y estudiantes de la Contaduría Pública  que necesiten vincularse con empresas, es decir, que facilite al empleador convenir con el empleado, quién a cambio brindará sus servicios para obtener conocimiento, experiencia y remuneración. Este sitio web brindará su servicio en el territorio nacional de Colombia y contará con asesoramiento telefónico y vía email el cual provee nuestro equipo de trabajo en horario de oficina.</w:t>
            </w:r>
          </w:p>
        </w:tc>
        <w:tc>
          <w:tcPr>
            <w:tcW w:w="2693" w:type="dxa"/>
          </w:tcPr>
          <w:p w14:paraId="5B457E9A" w14:textId="1EC5C12E" w:rsidR="00E42E88" w:rsidRPr="00E42E88" w:rsidRDefault="006C057F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A0BFF" wp14:editId="5E859FC8">
                      <wp:simplePos x="0" y="0"/>
                      <wp:positionH relativeFrom="margin">
                        <wp:posOffset>927735</wp:posOffset>
                      </wp:positionH>
                      <wp:positionV relativeFrom="paragraph">
                        <wp:posOffset>-737870</wp:posOffset>
                      </wp:positionV>
                      <wp:extent cx="2647950" cy="647700"/>
                      <wp:effectExtent l="0" t="0" r="19050" b="19050"/>
                      <wp:wrapNone/>
                      <wp:docPr id="17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647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5A3E7" w14:textId="04219897" w:rsidR="00F70E62" w:rsidRPr="009231F6" w:rsidRDefault="0027778C" w:rsidP="006C04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9231F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Diseñado por:</w:t>
                                  </w:r>
                                  <w:r w:rsidR="00923805" w:rsidRPr="009231F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60599" w:rsidRPr="009231F6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Kelly Camacho, Ana Mercado, </w:t>
                                  </w:r>
                                  <w:proofErr w:type="spellStart"/>
                                  <w:r w:rsidR="00E60599" w:rsidRPr="009231F6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Betsy</w:t>
                                  </w:r>
                                  <w:proofErr w:type="spellEnd"/>
                                  <w:r w:rsidR="00E60599" w:rsidRPr="009231F6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Rueda, Hellen Castellar y Jickson Ramos.</w:t>
                                  </w:r>
                                  <w:r w:rsidR="00E60599" w:rsidRPr="009231F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  <w:p w14:paraId="4E3DCA68" w14:textId="77777777" w:rsidR="00F70E62" w:rsidRPr="00F70E62" w:rsidRDefault="00F70E62" w:rsidP="00F70E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</w:p>
                                <w:p w14:paraId="338ACA6E" w14:textId="77777777" w:rsidR="0027778C" w:rsidRPr="007F0611" w:rsidRDefault="0027778C" w:rsidP="00A76305">
                                  <w:pPr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711A0BFF" id="AutoShape 37" o:spid="_x0000_s1034" style="position:absolute;left:0;text-align:left;margin-left:73.05pt;margin-top:-58.1pt;width:208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" strokeweight="1.75pt">
                      <v:textbox>
                        <w:txbxContent>
                          <w:p w14:paraId="7915A3E7" w14:textId="04219897" w:rsidR="00F70E62" w:rsidRPr="009231F6" w:rsidRDefault="0027778C" w:rsidP="006C04D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231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Diseñado por:</w:t>
                            </w:r>
                            <w:r w:rsidR="00923805" w:rsidRPr="009231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0599" w:rsidRPr="009231F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Kelly Camacho, Ana Mercado, Betsy Rueda, Hellen Castellar y Jickson Ramos.</w:t>
                            </w:r>
                            <w:r w:rsidR="00E60599" w:rsidRPr="009231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E3DCA68" w14:textId="77777777" w:rsidR="00F70E62" w:rsidRPr="00F70E62" w:rsidRDefault="00F70E62" w:rsidP="00F70E6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38ACA6E" w14:textId="77777777" w:rsidR="0027778C" w:rsidRPr="007F0611" w:rsidRDefault="0027778C" w:rsidP="00A76305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E42E88"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D38440" wp14:editId="6E855175">
                      <wp:simplePos x="0" y="0"/>
                      <wp:positionH relativeFrom="column">
                        <wp:posOffset>319251</wp:posOffset>
                      </wp:positionH>
                      <wp:positionV relativeFrom="paragraph">
                        <wp:posOffset>5371</wp:posOffset>
                      </wp:positionV>
                      <wp:extent cx="1153795" cy="386080"/>
                      <wp:effectExtent l="0" t="0" r="0" b="0"/>
                      <wp:wrapNone/>
                      <wp:docPr id="5" name="Text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53795" cy="38608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236D1700" w14:textId="121FC12E" w:rsidR="00E42E88" w:rsidRPr="00E42E8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2E8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RELACI</w:t>
                                  </w:r>
                                  <w:r w:rsidR="00353A8D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Ó</w:t>
                                  </w:r>
                                  <w:r w:rsidRPr="00E42E8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N CON LOS CLIENTES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5D38440" id="TextBox 17" o:spid="_x0000_s1035" type="#_x0000_t202" style="position:absolute;left:0;text-align:left;margin-left:25.15pt;margin-top:.4pt;width:90.85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 style="mso-fit-shape-to-text:t">
                        <w:txbxContent>
                          <w:p w14:paraId="236D1700" w14:textId="121FC12E" w:rsidR="00E42E88" w:rsidRPr="00E42E8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42E8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RELACI</w:t>
                            </w:r>
                            <w:r w:rsidR="00353A8D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Ó</w:t>
                            </w:r>
                            <w:r w:rsidRPr="00E42E8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N CON LOS CLIENTES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88"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92D6EA" wp14:editId="1B4B879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6985</wp:posOffset>
                      </wp:positionV>
                      <wp:extent cx="466725" cy="590550"/>
                      <wp:effectExtent l="0" t="57150" r="85725" b="95250"/>
                      <wp:wrapNone/>
                      <wp:docPr id="24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888923" w14:textId="77777777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B92D6EA" id="_x0000_s1036" style="position:absolute;left:0;text-align:left;margin-left:-4.75pt;margin-top:.55pt;width:36.7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" fillcolor="#ffc000" stroked="f" strokeweight="2pt">
                      <v:shadow on="t" color="black" opacity="20971f" offset="0,2.2pt"/>
                      <v:textbox>
                        <w:txbxContent>
                          <w:p w14:paraId="55888923" w14:textId="77777777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416D08F" w14:textId="77777777" w:rsidR="00E42E88" w:rsidRPr="00E42E88" w:rsidRDefault="00E42E8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4A4BC608" w14:textId="6827A8C5" w:rsidR="00E42E88" w:rsidRPr="00E42E88" w:rsidRDefault="00E42E88" w:rsidP="00E42E88">
            <w:pPr>
              <w:jc w:val="center"/>
              <w:rPr>
                <w:b/>
                <w:bCs/>
                <w:i/>
                <w:sz w:val="20"/>
                <w:szCs w:val="20"/>
                <w:lang w:eastAsia="es-ES"/>
              </w:rPr>
            </w:pPr>
          </w:p>
          <w:p w14:paraId="57F8F0B4" w14:textId="77777777" w:rsidR="00E42E88" w:rsidRPr="00E42E88" w:rsidRDefault="00E42E88" w:rsidP="00E42E88">
            <w:pPr>
              <w:rPr>
                <w:b/>
                <w:bCs/>
                <w:sz w:val="20"/>
                <w:szCs w:val="20"/>
                <w:lang w:eastAsia="es-ES"/>
              </w:rPr>
            </w:pPr>
          </w:p>
          <w:p w14:paraId="64FD66F4" w14:textId="77777777" w:rsidR="00EE75E4" w:rsidRDefault="00EE75E4" w:rsidP="00E42E88">
            <w:pPr>
              <w:rPr>
                <w:noProof/>
                <w:lang w:eastAsia="en-US"/>
              </w:rPr>
            </w:pPr>
          </w:p>
          <w:p w14:paraId="0109D130" w14:textId="45FFBD13" w:rsidR="00353A8D" w:rsidRPr="005115CE" w:rsidRDefault="006C057F" w:rsidP="00E42E88">
            <w:pPr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F2BF002" wp14:editId="22A24362">
                  <wp:extent cx="1572895" cy="688340"/>
                  <wp:effectExtent l="0" t="0" r="8255" b="0"/>
                  <wp:docPr id="993042088" name="Imagen 4" descr="El cultivo del cliente ideal - Impulsa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l cultivo del cliente ideal - Impulsa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018E4" w14:textId="7F41A4DB" w:rsidR="00EE75E4" w:rsidRPr="00854081" w:rsidRDefault="00EE75E4" w:rsidP="00353A8D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rPr>
                <w:sz w:val="32"/>
                <w:szCs w:val="32"/>
              </w:rPr>
            </w:pPr>
            <w:r w:rsidRPr="00854081">
              <w:rPr>
                <w:color w:val="000000"/>
                <w:sz w:val="20"/>
                <w:szCs w:val="20"/>
              </w:rPr>
              <w:t xml:space="preserve">Inscripción de </w:t>
            </w:r>
            <w:r w:rsidR="00353A8D" w:rsidRPr="00854081">
              <w:rPr>
                <w:color w:val="000000"/>
                <w:sz w:val="20"/>
                <w:szCs w:val="20"/>
              </w:rPr>
              <w:t>usuarios</w:t>
            </w:r>
            <w:r w:rsidRPr="00854081">
              <w:rPr>
                <w:color w:val="000000"/>
                <w:sz w:val="20"/>
                <w:szCs w:val="20"/>
              </w:rPr>
              <w:t xml:space="preserve"> (empresas- particulares)</w:t>
            </w:r>
            <w:r w:rsidR="00353A8D" w:rsidRPr="00854081">
              <w:rPr>
                <w:color w:val="000000"/>
                <w:sz w:val="20"/>
                <w:szCs w:val="20"/>
              </w:rPr>
              <w:t xml:space="preserve"> </w:t>
            </w:r>
            <w:r w:rsidRPr="00854081">
              <w:rPr>
                <w:color w:val="000000"/>
                <w:sz w:val="20"/>
                <w:szCs w:val="20"/>
              </w:rPr>
              <w:t>por medio de la página web</w:t>
            </w:r>
            <w:r w:rsidR="00353A8D" w:rsidRPr="00854081">
              <w:rPr>
                <w:color w:val="000000"/>
                <w:sz w:val="20"/>
                <w:szCs w:val="20"/>
              </w:rPr>
              <w:t>.</w:t>
            </w:r>
          </w:p>
          <w:p w14:paraId="6446AF8D" w14:textId="158E11A3" w:rsidR="008A603B" w:rsidRPr="00854081" w:rsidRDefault="00EE75E4" w:rsidP="00584661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854081">
              <w:rPr>
                <w:color w:val="000000"/>
                <w:sz w:val="20"/>
                <w:szCs w:val="20"/>
              </w:rPr>
              <w:t>Convenios con universidades</w:t>
            </w:r>
            <w:r w:rsidR="00353A8D" w:rsidRPr="00854081">
              <w:rPr>
                <w:color w:val="000000"/>
                <w:sz w:val="20"/>
                <w:szCs w:val="20"/>
              </w:rPr>
              <w:t xml:space="preserve">. </w:t>
            </w:r>
          </w:p>
          <w:p w14:paraId="7E6A0153" w14:textId="77777777" w:rsidR="00353A8D" w:rsidRDefault="00353A8D" w:rsidP="00584661">
            <w:pPr>
              <w:rPr>
                <w:sz w:val="16"/>
                <w:szCs w:val="16"/>
              </w:rPr>
            </w:pPr>
          </w:p>
          <w:p w14:paraId="6544A5D6" w14:textId="47EA8A86" w:rsidR="00353A8D" w:rsidRPr="00F70E62" w:rsidRDefault="00854081" w:rsidP="00584661">
            <w:pPr>
              <w:rPr>
                <w:sz w:val="16"/>
                <w:szCs w:val="16"/>
              </w:rPr>
            </w:pPr>
            <w:r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9D17ED" wp14:editId="4A3975E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116205</wp:posOffset>
                      </wp:positionV>
                      <wp:extent cx="1491903" cy="629920"/>
                      <wp:effectExtent l="0" t="0" r="0" b="0"/>
                      <wp:wrapNone/>
                      <wp:docPr id="4" name="Text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745781">
                                <a:off x="0" y="0"/>
                                <a:ext cx="1491903" cy="62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4F6EBB" w14:textId="5C2F8658" w:rsidR="00E42E88" w:rsidRPr="00E42E8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42E8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CANALES DE DISTRIBUCIÓN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B9D17ED" id="TextBox 19" o:spid="_x0000_s1037" type="#_x0000_t202" style="position:absolute;margin-left:14.75pt;margin-top:9.15pt;width:117.45pt;height:49.6pt;rotation:-933035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" filled="f" stroked="f">
                      <v:textbox>
                        <w:txbxContent>
                          <w:p w14:paraId="4E4F6EBB" w14:textId="5C2F8658" w:rsidR="00E42E88" w:rsidRPr="00E42E8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E42E8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CANALES DE DISTRIBUCIÓN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0" w:type="dxa"/>
            <w:vMerge w:val="restart"/>
          </w:tcPr>
          <w:p w14:paraId="159AFB9B" w14:textId="77777777" w:rsidR="00E42E88" w:rsidRPr="00E42E88" w:rsidRDefault="00201A7F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10F5D0" wp14:editId="3AB2EF06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-71755</wp:posOffset>
                      </wp:positionV>
                      <wp:extent cx="1571625" cy="711835"/>
                      <wp:effectExtent l="0" t="0" r="0" b="0"/>
                      <wp:wrapNone/>
                      <wp:docPr id="6" name="Text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1625" cy="711835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3B5DADDD" w14:textId="77777777" w:rsidR="00E42E88" w:rsidRPr="005806F9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5806F9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40"/>
                                      <w:szCs w:val="40"/>
                                      <w:lang w:val="es-CL"/>
                                    </w:rPr>
                                    <w:t xml:space="preserve">SEGMENTOS </w:t>
                                  </w:r>
                                </w:p>
                                <w:p w14:paraId="13E3C43D" w14:textId="77777777" w:rsidR="00E42E88" w:rsidRPr="005806F9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5806F9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40"/>
                                      <w:szCs w:val="40"/>
                                      <w:lang w:val="es-CL"/>
                                    </w:rPr>
                                    <w:t>DE CLIENTES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910F5D0" id="TextBox 18" o:spid="_x0000_s1038" type="#_x0000_t202" style="position:absolute;left:0;text-align:left;margin-left:19.05pt;margin-top:-5.65pt;width:123.75pt;height:5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 style="mso-fit-shape-to-text:t">
                        <w:txbxContent>
                          <w:p w14:paraId="3B5DADDD" w14:textId="77777777" w:rsidR="00E42E88" w:rsidRPr="005806F9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 w:rsidRPr="005806F9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40"/>
                                <w:szCs w:val="40"/>
                                <w:lang w:val="es-CL"/>
                              </w:rPr>
                              <w:t xml:space="preserve">SEGMENTOS </w:t>
                            </w:r>
                          </w:p>
                          <w:p w14:paraId="13E3C43D" w14:textId="77777777" w:rsidR="00E42E88" w:rsidRPr="005806F9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 w:rsidRPr="005806F9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40"/>
                                <w:szCs w:val="40"/>
                                <w:lang w:val="es-CL"/>
                              </w:rPr>
                              <w:t>DE CLIENTES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88"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889770" wp14:editId="7C2690D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8255</wp:posOffset>
                      </wp:positionV>
                      <wp:extent cx="466725" cy="590550"/>
                      <wp:effectExtent l="0" t="57150" r="85725" b="95250"/>
                      <wp:wrapNone/>
                      <wp:docPr id="10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A939CE" w14:textId="77777777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7D889770" id="_x0000_s1039" style="position:absolute;left:0;text-align:left;margin-left:-6pt;margin-top:.65pt;width:36.7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" fillcolor="#ffc000" stroked="f" strokeweight="2pt">
                      <v:shadow on="t" color="black" opacity="20971f" offset="0,2.2pt"/>
                      <v:textbox>
                        <w:txbxContent>
                          <w:p w14:paraId="34A939CE" w14:textId="77777777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5B327B9" w14:textId="77777777" w:rsidR="00E42E88" w:rsidRPr="00E42E88" w:rsidRDefault="00E42E8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7507C9CF" w14:textId="77777777" w:rsidR="00E42E88" w:rsidRPr="00E42E88" w:rsidRDefault="00E42E8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46D5EFBA" w14:textId="77777777" w:rsidR="00E42E88" w:rsidRPr="00E42E88" w:rsidRDefault="00E42E88" w:rsidP="00E42E88">
            <w:pPr>
              <w:rPr>
                <w:bCs/>
                <w:sz w:val="20"/>
                <w:szCs w:val="20"/>
                <w:lang w:eastAsia="es-ES"/>
              </w:rPr>
            </w:pPr>
          </w:p>
          <w:p w14:paraId="185A9135" w14:textId="77777777" w:rsidR="00E42E88" w:rsidRDefault="00E42E88" w:rsidP="00E42E88">
            <w:pPr>
              <w:rPr>
                <w:noProof/>
                <w:lang w:eastAsia="en-US"/>
              </w:rPr>
            </w:pPr>
          </w:p>
          <w:p w14:paraId="6581618A" w14:textId="32BA639C" w:rsidR="00052402" w:rsidRDefault="006C057F" w:rsidP="00E42E88">
            <w:pPr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9A2E43F" wp14:editId="37D5167D">
                  <wp:extent cx="1813168" cy="1095375"/>
                  <wp:effectExtent l="0" t="0" r="0" b="0"/>
                  <wp:docPr id="1517802014" name="Imagen 3" descr="7 tips para una mejor atención al cl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 tips para una mejor atención al cli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004" cy="1097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7C952" w14:textId="77777777" w:rsidR="00052402" w:rsidRPr="00052402" w:rsidRDefault="00052402" w:rsidP="00E42E88">
            <w:pPr>
              <w:rPr>
                <w:bCs/>
                <w:sz w:val="20"/>
                <w:szCs w:val="20"/>
                <w:lang w:eastAsia="es-ES"/>
              </w:rPr>
            </w:pPr>
          </w:p>
          <w:p w14:paraId="3CC6AB3B" w14:textId="0B53705A" w:rsidR="00F66986" w:rsidRPr="00F66986" w:rsidRDefault="00F66986" w:rsidP="00F66986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Cs/>
                <w:sz w:val="20"/>
                <w:szCs w:val="20"/>
                <w:lang w:eastAsia="es-ES"/>
              </w:rPr>
            </w:pPr>
            <w:r w:rsidRPr="00F66986">
              <w:rPr>
                <w:bCs/>
                <w:sz w:val="20"/>
                <w:szCs w:val="20"/>
                <w:lang w:eastAsia="es-ES"/>
              </w:rPr>
              <w:t>Entidades jurídicas o naturales. </w:t>
            </w:r>
          </w:p>
          <w:p w14:paraId="6956E367" w14:textId="7D2F10B8" w:rsidR="00F66986" w:rsidRPr="00F66986" w:rsidRDefault="00F66986" w:rsidP="00EE75E4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Cs/>
                <w:sz w:val="20"/>
                <w:szCs w:val="20"/>
                <w:lang w:eastAsia="es-ES"/>
              </w:rPr>
            </w:pPr>
            <w:r w:rsidRPr="00F66986">
              <w:rPr>
                <w:bCs/>
                <w:sz w:val="20"/>
                <w:szCs w:val="20"/>
                <w:lang w:eastAsia="es-ES"/>
              </w:rPr>
              <w:t>Contadores</w:t>
            </w:r>
            <w:r>
              <w:rPr>
                <w:bCs/>
                <w:sz w:val="20"/>
                <w:szCs w:val="20"/>
                <w:lang w:eastAsia="es-ES"/>
              </w:rPr>
              <w:t xml:space="preserve"> </w:t>
            </w:r>
            <w:r w:rsidR="00EE75E4">
              <w:rPr>
                <w:bCs/>
                <w:sz w:val="20"/>
                <w:szCs w:val="20"/>
                <w:lang w:eastAsia="es-ES"/>
              </w:rPr>
              <w:t>p</w:t>
            </w:r>
            <w:r>
              <w:rPr>
                <w:bCs/>
                <w:sz w:val="20"/>
                <w:szCs w:val="20"/>
                <w:lang w:eastAsia="es-ES"/>
              </w:rPr>
              <w:t>úblicos.</w:t>
            </w:r>
          </w:p>
          <w:p w14:paraId="2514EC9C" w14:textId="2616A540" w:rsidR="00F66986" w:rsidRPr="00F66986" w:rsidRDefault="00F66986" w:rsidP="00F66986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bCs/>
                <w:sz w:val="20"/>
                <w:szCs w:val="20"/>
                <w:lang w:eastAsia="es-ES"/>
              </w:rPr>
            </w:pPr>
            <w:r w:rsidRPr="00F66986">
              <w:rPr>
                <w:bCs/>
                <w:sz w:val="20"/>
                <w:szCs w:val="20"/>
                <w:lang w:eastAsia="es-ES"/>
              </w:rPr>
              <w:t xml:space="preserve">Estudiantes </w:t>
            </w:r>
            <w:r w:rsidR="00EE75E4">
              <w:rPr>
                <w:bCs/>
                <w:sz w:val="20"/>
                <w:szCs w:val="20"/>
                <w:lang w:eastAsia="es-ES"/>
              </w:rPr>
              <w:t>y personas del área contable.</w:t>
            </w:r>
          </w:p>
          <w:p w14:paraId="1A3BC83A" w14:textId="77777777" w:rsidR="006422B8" w:rsidRPr="00F66986" w:rsidRDefault="006422B8" w:rsidP="00F66986">
            <w:pPr>
              <w:spacing w:after="200" w:line="276" w:lineRule="auto"/>
              <w:contextualSpacing/>
              <w:rPr>
                <w:bCs/>
                <w:sz w:val="20"/>
                <w:szCs w:val="20"/>
                <w:lang w:eastAsia="es-ES"/>
              </w:rPr>
            </w:pPr>
          </w:p>
          <w:p w14:paraId="027D1864" w14:textId="77777777" w:rsidR="006B357A" w:rsidRPr="006B3173" w:rsidRDefault="006B357A" w:rsidP="006B3173">
            <w:pPr>
              <w:rPr>
                <w:lang w:eastAsia="es-ES"/>
              </w:rPr>
            </w:pPr>
          </w:p>
        </w:tc>
      </w:tr>
      <w:tr w:rsidR="00E42E88" w:rsidRPr="00E42E88" w14:paraId="653F9787" w14:textId="77777777" w:rsidTr="0006765E">
        <w:trPr>
          <w:trHeight w:val="1798"/>
        </w:trPr>
        <w:tc>
          <w:tcPr>
            <w:tcW w:w="1962" w:type="dxa"/>
            <w:vMerge/>
          </w:tcPr>
          <w:p w14:paraId="44301D86" w14:textId="77777777" w:rsidR="00E42E88" w:rsidRPr="00E42E88" w:rsidRDefault="00E42E88" w:rsidP="00E42E88">
            <w:pPr>
              <w:rPr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69" w:type="dxa"/>
          </w:tcPr>
          <w:p w14:paraId="04E97161" w14:textId="77777777" w:rsidR="00E42E88" w:rsidRPr="00E42E88" w:rsidRDefault="00E42E8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764563" wp14:editId="627698EE">
                      <wp:simplePos x="0" y="0"/>
                      <wp:positionH relativeFrom="column">
                        <wp:posOffset>407034</wp:posOffset>
                      </wp:positionH>
                      <wp:positionV relativeFrom="paragraph">
                        <wp:posOffset>6985</wp:posOffset>
                      </wp:positionV>
                      <wp:extent cx="1704975" cy="401320"/>
                      <wp:effectExtent l="0" t="0" r="0" b="0"/>
                      <wp:wrapNone/>
                      <wp:docPr id="8" name="Text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04975" cy="4013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4665365B" w14:textId="77777777" w:rsidR="00E42E88" w:rsidRPr="00E42E8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2E8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32"/>
                                      <w:szCs w:val="32"/>
                                      <w:lang w:val="es-CL"/>
                                    </w:rPr>
                                    <w:t>RECURSOS CLAVE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0764563" id="TextBox 20" o:spid="_x0000_s1040" type="#_x0000_t202" style="position:absolute;left:0;text-align:left;margin-left:32.05pt;margin-top:.55pt;width:134.25pt;height:3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 style="mso-fit-shape-to-text:t">
                        <w:txbxContent>
                          <w:p w14:paraId="4665365B" w14:textId="77777777" w:rsidR="00E42E88" w:rsidRPr="00E42E8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E42E8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32"/>
                                <w:szCs w:val="32"/>
                                <w:lang w:val="es-CL"/>
                              </w:rPr>
                              <w:t>RECURSOS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324E50" wp14:editId="39F30CC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-3175</wp:posOffset>
                      </wp:positionV>
                      <wp:extent cx="466725" cy="590550"/>
                      <wp:effectExtent l="0" t="57150" r="85725" b="95250"/>
                      <wp:wrapNone/>
                      <wp:docPr id="27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AB59CE" w14:textId="77777777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9324E50" id="_x0000_s1041" style="position:absolute;left:0;text-align:left;margin-left:-4.85pt;margin-top:-.25pt;width:36.7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" fillcolor="#ffc000" stroked="f" strokeweight="2pt">
                      <v:shadow on="t" color="black" opacity="20971f" offset="0,2.2pt"/>
                      <v:textbox>
                        <w:txbxContent>
                          <w:p w14:paraId="2AAB59CE" w14:textId="77777777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AAF4599" w14:textId="77777777" w:rsidR="00E42E88" w:rsidRPr="00E42E88" w:rsidRDefault="00E42E88" w:rsidP="00E42E88">
            <w:pPr>
              <w:pStyle w:val="Prrafodelista"/>
              <w:ind w:left="720"/>
              <w:rPr>
                <w:bCs/>
                <w:sz w:val="20"/>
                <w:szCs w:val="20"/>
                <w:lang w:val="es-ES" w:eastAsia="es-ES"/>
              </w:rPr>
            </w:pPr>
          </w:p>
          <w:p w14:paraId="010DAA45" w14:textId="4ECB6E27" w:rsidR="00E42E88" w:rsidRDefault="000E52E8" w:rsidP="00E42E88">
            <w:pPr>
              <w:pStyle w:val="Prrafodelista"/>
              <w:ind w:left="720"/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            </w:t>
            </w:r>
            <w:r w:rsidR="009322E5">
              <w:rPr>
                <w:noProof/>
              </w:rPr>
              <w:drawing>
                <wp:inline distT="0" distB="0" distL="0" distR="0" wp14:anchorId="030A05B8" wp14:editId="7EF7615C">
                  <wp:extent cx="1095375" cy="1095375"/>
                  <wp:effectExtent l="0" t="0" r="9525" b="9525"/>
                  <wp:docPr id="672282844" name="Imagen 9" descr="Vector de icono de recursos clave 3d aislado sobre fondo blanco modelo de  negocio 3d concepto de negocio y finanzas estilo minimalista de dibujos  animados icono de gestión 3d vector render ilustración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ector de icono de recursos clave 3d aislado sobre fondo blanco modelo de  negocio 3d concepto de negocio y finanzas estilo minimalista de dibujos  animados icono de gestión 3d vector render ilustración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7B224" w14:textId="610B467D" w:rsidR="000E52E8" w:rsidRDefault="000E52E8" w:rsidP="000E52E8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Marketing: Dar a conocer el servicio ofrecido a través de campañas y anuncios. </w:t>
            </w:r>
          </w:p>
          <w:p w14:paraId="1A3C6BA0" w14:textId="0A8EE4DC" w:rsidR="004C30D5" w:rsidRDefault="004C30D5" w:rsidP="000E52E8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Ingenieros: Desarrolladores que realizaran la plataforma. </w:t>
            </w:r>
          </w:p>
          <w:p w14:paraId="25DC8644" w14:textId="03BCBB74" w:rsidR="004C30D5" w:rsidRDefault="004C30D5" w:rsidP="000E52E8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Abogados: Darán asesorías en cuanto a las vías legales de las contrataciones. </w:t>
            </w:r>
          </w:p>
          <w:p w14:paraId="24DF429C" w14:textId="77777777" w:rsidR="00164789" w:rsidRDefault="004C30D5" w:rsidP="000E52E8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lastRenderedPageBreak/>
              <w:t>Inversionistas:</w:t>
            </w:r>
            <w:r w:rsidR="007977E5">
              <w:rPr>
                <w:bCs/>
                <w:sz w:val="20"/>
                <w:szCs w:val="20"/>
                <w:lang w:val="es-ES" w:eastAsia="es-ES"/>
              </w:rPr>
              <w:t xml:space="preserve"> Darán el capital que se requiere para </w:t>
            </w:r>
            <w:r w:rsidR="00164789">
              <w:rPr>
                <w:bCs/>
                <w:sz w:val="20"/>
                <w:szCs w:val="20"/>
                <w:lang w:val="es-ES" w:eastAsia="es-ES"/>
              </w:rPr>
              <w:t xml:space="preserve">iniciar el proyecto. </w:t>
            </w:r>
          </w:p>
          <w:p w14:paraId="386ABC2E" w14:textId="149D0542" w:rsidR="004C30D5" w:rsidRDefault="00164789" w:rsidP="000E52E8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Contadores: Se </w:t>
            </w:r>
            <w:r w:rsidR="009B6EDB">
              <w:rPr>
                <w:bCs/>
                <w:sz w:val="20"/>
                <w:szCs w:val="20"/>
                <w:lang w:val="es-ES" w:eastAsia="es-ES"/>
              </w:rPr>
              <w:t>encargarán</w:t>
            </w:r>
            <w:r>
              <w:rPr>
                <w:bCs/>
                <w:sz w:val="20"/>
                <w:szCs w:val="20"/>
                <w:lang w:val="es-ES" w:eastAsia="es-ES"/>
              </w:rPr>
              <w:t xml:space="preserve"> de la parte financiera de la empresa. </w:t>
            </w:r>
            <w:r w:rsidR="007977E5">
              <w:rPr>
                <w:bCs/>
                <w:sz w:val="20"/>
                <w:szCs w:val="20"/>
                <w:lang w:val="es-ES" w:eastAsia="es-ES"/>
              </w:rPr>
              <w:t xml:space="preserve"> </w:t>
            </w:r>
          </w:p>
          <w:p w14:paraId="74DC2351" w14:textId="523FF5F6" w:rsidR="009B6EDB" w:rsidRDefault="009B6EDB" w:rsidP="000E52E8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Recursos humanos: Realizarán las gestiones para </w:t>
            </w:r>
            <w:r w:rsidR="001D1AAB">
              <w:rPr>
                <w:bCs/>
                <w:sz w:val="20"/>
                <w:szCs w:val="20"/>
                <w:lang w:val="es-ES" w:eastAsia="es-ES"/>
              </w:rPr>
              <w:t xml:space="preserve">los contratos. </w:t>
            </w:r>
          </w:p>
          <w:p w14:paraId="69C7303E" w14:textId="4627CC98" w:rsidR="0006765E" w:rsidRPr="0006765E" w:rsidRDefault="001D1AAB" w:rsidP="0006765E">
            <w:pPr>
              <w:pStyle w:val="Prrafodelista"/>
              <w:numPr>
                <w:ilvl w:val="0"/>
                <w:numId w:val="41"/>
              </w:numPr>
              <w:rPr>
                <w:bCs/>
                <w:sz w:val="20"/>
                <w:szCs w:val="20"/>
                <w:lang w:val="es-ES" w:eastAsia="es-ES"/>
              </w:rPr>
            </w:pPr>
            <w:r>
              <w:rPr>
                <w:bCs/>
                <w:sz w:val="20"/>
                <w:szCs w:val="20"/>
                <w:lang w:val="es-ES" w:eastAsia="es-ES"/>
              </w:rPr>
              <w:t xml:space="preserve">Capacidad física y tecnológica. </w:t>
            </w:r>
          </w:p>
        </w:tc>
        <w:tc>
          <w:tcPr>
            <w:tcW w:w="2410" w:type="dxa"/>
            <w:gridSpan w:val="2"/>
            <w:vMerge/>
          </w:tcPr>
          <w:p w14:paraId="1992A9E8" w14:textId="77777777" w:rsidR="00E42E88" w:rsidRPr="00E42E88" w:rsidRDefault="00E42E88" w:rsidP="00E42E88">
            <w:pPr>
              <w:rPr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693" w:type="dxa"/>
          </w:tcPr>
          <w:p w14:paraId="2A8CFBC7" w14:textId="719F6EF9" w:rsidR="00E42E88" w:rsidRPr="00E42E88" w:rsidRDefault="00E42E88" w:rsidP="00E42E88">
            <w:pPr>
              <w:jc w:val="center"/>
              <w:rPr>
                <w:bCs/>
                <w:sz w:val="20"/>
                <w:szCs w:val="20"/>
                <w:lang w:eastAsia="es-ES"/>
              </w:rPr>
            </w:pPr>
          </w:p>
          <w:p w14:paraId="7DA3DA9B" w14:textId="031C2BCB" w:rsidR="00E42E88" w:rsidRPr="00E42E88" w:rsidRDefault="00E42E88" w:rsidP="00E42E88">
            <w:pPr>
              <w:jc w:val="center"/>
              <w:rPr>
                <w:bCs/>
                <w:sz w:val="20"/>
                <w:szCs w:val="20"/>
                <w:lang w:eastAsia="es-ES"/>
              </w:rPr>
            </w:pPr>
          </w:p>
          <w:p w14:paraId="120659EF" w14:textId="4D59BAB2" w:rsidR="00E42E88" w:rsidRPr="00E42E88" w:rsidRDefault="00E42E88" w:rsidP="00E42E88">
            <w:pPr>
              <w:jc w:val="center"/>
              <w:rPr>
                <w:bCs/>
                <w:sz w:val="20"/>
                <w:szCs w:val="20"/>
                <w:lang w:eastAsia="es-ES"/>
              </w:rPr>
            </w:pPr>
          </w:p>
          <w:p w14:paraId="18B4CF6A" w14:textId="2583217A" w:rsidR="00E42E88" w:rsidRPr="00E42E88" w:rsidRDefault="0006765E" w:rsidP="00E42E88">
            <w:pPr>
              <w:tabs>
                <w:tab w:val="left" w:pos="115"/>
                <w:tab w:val="left" w:pos="407"/>
              </w:tabs>
              <w:rPr>
                <w:bCs/>
                <w:sz w:val="20"/>
                <w:szCs w:val="20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6FEF6B8E" wp14:editId="786DC09C">
                  <wp:extent cx="1572895" cy="1143635"/>
                  <wp:effectExtent l="0" t="0" r="8255" b="0"/>
                  <wp:docPr id="968698282" name="Imagen 10" descr="Qué es un canal de distribución? y ¿Cómo ayuda a mi empresa?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Qué es un canal de distribución? y ¿Cómo ayuda a mi empresa?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895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3688B" w14:textId="10299CE1" w:rsidR="00F31BEC" w:rsidRPr="00707FF1" w:rsidRDefault="00707FF1" w:rsidP="00F31BEC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707FF1">
              <w:rPr>
                <w:sz w:val="20"/>
                <w:szCs w:val="20"/>
              </w:rPr>
              <w:t>Redes sociales.</w:t>
            </w:r>
          </w:p>
          <w:p w14:paraId="246FC767" w14:textId="21107A1E" w:rsidR="00707FF1" w:rsidRPr="00707FF1" w:rsidRDefault="00707FF1" w:rsidP="00F31BEC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707FF1">
              <w:rPr>
                <w:sz w:val="20"/>
                <w:szCs w:val="20"/>
              </w:rPr>
              <w:t>Página web.</w:t>
            </w:r>
          </w:p>
          <w:p w14:paraId="2CB99E7F" w14:textId="7079E947" w:rsidR="00707FF1" w:rsidRPr="00707FF1" w:rsidRDefault="00707FF1" w:rsidP="00F31BEC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707FF1">
              <w:rPr>
                <w:sz w:val="20"/>
                <w:szCs w:val="20"/>
              </w:rPr>
              <w:t xml:space="preserve">Correos. </w:t>
            </w:r>
          </w:p>
          <w:p w14:paraId="1E97476B" w14:textId="702CF730" w:rsidR="006B3173" w:rsidRPr="00707FF1" w:rsidRDefault="00707FF1" w:rsidP="00707FF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</w:pPr>
            <w:r w:rsidRPr="00707FF1">
              <w:rPr>
                <w:sz w:val="20"/>
                <w:szCs w:val="20"/>
              </w:rPr>
              <w:t xml:space="preserve">Anuncios publicitarios. </w:t>
            </w:r>
          </w:p>
        </w:tc>
        <w:tc>
          <w:tcPr>
            <w:tcW w:w="3030" w:type="dxa"/>
            <w:vMerge/>
          </w:tcPr>
          <w:p w14:paraId="2C9B84BA" w14:textId="77777777" w:rsidR="00E42E88" w:rsidRPr="00E42E88" w:rsidRDefault="00E42E88" w:rsidP="00E42E88">
            <w:pPr>
              <w:rPr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E42E88" w:rsidRPr="00E42E88" w14:paraId="194F89BB" w14:textId="77777777" w:rsidTr="00241390">
        <w:trPr>
          <w:trHeight w:val="1543"/>
        </w:trPr>
        <w:tc>
          <w:tcPr>
            <w:tcW w:w="6695" w:type="dxa"/>
            <w:gridSpan w:val="3"/>
          </w:tcPr>
          <w:p w14:paraId="53A50C94" w14:textId="19AE5ADE" w:rsidR="00E42E88" w:rsidRPr="00E42E88" w:rsidRDefault="0006765E" w:rsidP="00E42E88">
            <w:pPr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D74FBF" wp14:editId="091700C3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55245</wp:posOffset>
                      </wp:positionV>
                      <wp:extent cx="453358" cy="522514"/>
                      <wp:effectExtent l="0" t="57150" r="80645" b="87630"/>
                      <wp:wrapNone/>
                      <wp:docPr id="11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53358" cy="522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1FD927" w14:textId="77777777" w:rsidR="00F70E62" w:rsidRPr="004B7853" w:rsidRDefault="00F70E62" w:rsidP="00F70E6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6D74FBF" id="_x0000_s1042" style="position:absolute;margin-left:-6.7pt;margin-top:4.35pt;width:35.7pt;height:4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" fillcolor="#ffc000" stroked="f" strokeweight="2pt">
                      <v:shadow on="t" color="black" opacity="20971f" offset="0,2.2pt"/>
                      <v:textbox>
                        <w:txbxContent>
                          <w:p w14:paraId="321FD927" w14:textId="77777777" w:rsidR="00F70E62" w:rsidRPr="004B7853" w:rsidRDefault="00F70E62" w:rsidP="00F70E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1A7F"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47D41D" wp14:editId="2A207051">
                      <wp:simplePos x="0" y="0"/>
                      <wp:positionH relativeFrom="column">
                        <wp:posOffset>643831</wp:posOffset>
                      </wp:positionH>
                      <wp:positionV relativeFrom="paragraph">
                        <wp:posOffset>16313</wp:posOffset>
                      </wp:positionV>
                      <wp:extent cx="2891481" cy="428978"/>
                      <wp:effectExtent l="0" t="0" r="0" b="0"/>
                      <wp:wrapNone/>
                      <wp:docPr id="15" name="Text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891481" cy="428978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64185C09" w14:textId="77777777" w:rsidR="00E42E88" w:rsidRPr="002E4B28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2E4B2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40"/>
                                      <w:szCs w:val="40"/>
                                      <w:lang w:val="es-CL"/>
                                    </w:rPr>
                                    <w:t>ESTRUCTURA DE COST</w:t>
                                  </w:r>
                                  <w:r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40"/>
                                      <w:szCs w:val="40"/>
                                      <w:lang w:val="es-CL"/>
                                    </w:rPr>
                                    <w:t>O</w:t>
                                  </w:r>
                                  <w:r w:rsidRPr="002E4B28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40"/>
                                      <w:szCs w:val="40"/>
                                      <w:lang w:val="es-CL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647D41D" id="TextBox 22" o:spid="_x0000_s1043" type="#_x0000_t202" style="position:absolute;margin-left:50.7pt;margin-top:1.3pt;width:227.7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>
                        <w:txbxContent>
                          <w:p w14:paraId="64185C09" w14:textId="77777777" w:rsidR="00E42E88" w:rsidRPr="002E4B28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 w:rsidRPr="002E4B2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40"/>
                                <w:szCs w:val="40"/>
                                <w:lang w:val="es-CL"/>
                              </w:rPr>
                              <w:t>ESTRUCTURA DE COST</w:t>
                            </w:r>
                            <w:r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40"/>
                                <w:szCs w:val="40"/>
                                <w:lang w:val="es-CL"/>
                              </w:rPr>
                              <w:t>O</w:t>
                            </w:r>
                            <w:r w:rsidRPr="002E4B28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40"/>
                                <w:szCs w:val="40"/>
                                <w:lang w:val="es-CL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E0713D" w14:textId="1E7BCEF5" w:rsidR="00E42E88" w:rsidRDefault="00E42E88" w:rsidP="00E42E88">
            <w:pPr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094E9CEE" w14:textId="77777777" w:rsidR="0006765E" w:rsidRDefault="0006765E" w:rsidP="00E42E88">
            <w:pPr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7085C7A3" w14:textId="77777777" w:rsidR="00CC246E" w:rsidRDefault="00CC246E" w:rsidP="00031E5F">
            <w:pPr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>
              <w:rPr>
                <w:b/>
                <w:bCs/>
                <w:sz w:val="20"/>
                <w:szCs w:val="20"/>
                <w:u w:val="single"/>
                <w:lang w:eastAsia="es-ES"/>
              </w:rPr>
              <w:t xml:space="preserve">                                                    </w:t>
            </w:r>
            <w:r>
              <w:rPr>
                <w:noProof/>
              </w:rPr>
              <w:drawing>
                <wp:inline distT="0" distB="0" distL="0" distR="0" wp14:anchorId="5751AD5A" wp14:editId="0F5D8DCF">
                  <wp:extent cx="733425" cy="733425"/>
                  <wp:effectExtent l="0" t="0" r="9525" b="9525"/>
                  <wp:docPr id="1622577038" name="Imagen 11" descr="Resumen de COSTOS EMPRESARI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sumen de COSTOS EMPRESARI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24A88" w14:textId="1522BBA8" w:rsidR="00E42E88" w:rsidRPr="00CC246E" w:rsidRDefault="00031E5F" w:rsidP="00031E5F">
            <w:pPr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>
              <w:rPr>
                <w:sz w:val="20"/>
                <w:szCs w:val="20"/>
              </w:rPr>
              <w:t>Inversión</w:t>
            </w:r>
            <w:r w:rsidR="005115CE">
              <w:rPr>
                <w:sz w:val="20"/>
                <w:szCs w:val="20"/>
              </w:rPr>
              <w:t>:</w:t>
            </w:r>
            <w:r w:rsidR="00055F78">
              <w:rPr>
                <w:sz w:val="20"/>
                <w:szCs w:val="20"/>
              </w:rPr>
              <w:t xml:space="preserve"> 0</w:t>
            </w:r>
            <w:r w:rsidR="00354F05">
              <w:rPr>
                <w:sz w:val="20"/>
                <w:szCs w:val="20"/>
              </w:rPr>
              <w:t xml:space="preserve">. </w:t>
            </w:r>
          </w:p>
          <w:p w14:paraId="2BD21A66" w14:textId="2BA62D02" w:rsidR="005115CE" w:rsidRDefault="005115CE" w:rsidP="00031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(ventas)</w:t>
            </w:r>
            <w:r w:rsidR="00354F0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F82D6F">
              <w:rPr>
                <w:sz w:val="20"/>
                <w:szCs w:val="20"/>
              </w:rPr>
              <w:t>720.000.000</w:t>
            </w:r>
          </w:p>
          <w:p w14:paraId="364B9079" w14:textId="39A64223" w:rsidR="00106E67" w:rsidRPr="00D37454" w:rsidRDefault="00D37454" w:rsidP="00D37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Menos </w:t>
            </w:r>
            <w:r w:rsidR="00106E67" w:rsidRPr="00D37454">
              <w:rPr>
                <w:sz w:val="20"/>
                <w:szCs w:val="20"/>
              </w:rPr>
              <w:t xml:space="preserve">Costos variables totales: </w:t>
            </w:r>
            <w:r w:rsidR="0002334E">
              <w:rPr>
                <w:sz w:val="20"/>
                <w:szCs w:val="20"/>
              </w:rPr>
              <w:t>422.400.000</w:t>
            </w:r>
          </w:p>
          <w:p w14:paraId="0BF24E7F" w14:textId="0E1EB3E8" w:rsidR="00031E5F" w:rsidRDefault="00031E5F" w:rsidP="00031E5F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96F8C6" wp14:editId="537A3883">
                      <wp:simplePos x="0" y="0"/>
                      <wp:positionH relativeFrom="margin">
                        <wp:posOffset>1271905</wp:posOffset>
                      </wp:positionH>
                      <wp:positionV relativeFrom="paragraph">
                        <wp:posOffset>318134</wp:posOffset>
                      </wp:positionV>
                      <wp:extent cx="1531620" cy="352425"/>
                      <wp:effectExtent l="0" t="0" r="0" b="9525"/>
                      <wp:wrapNone/>
                      <wp:docPr id="1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1620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22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EAF1B" w14:textId="06A24DD2" w:rsidR="0027778C" w:rsidRPr="00241390" w:rsidRDefault="003865A0" w:rsidP="00241390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80"/>
                                    </w:rPr>
                                    <w:t xml:space="preserve">   </w:t>
                                  </w:r>
                                  <w:r w:rsidR="0027778C" w:rsidRPr="00241390">
                                    <w:rPr>
                                      <w:rFonts w:ascii="Calibri" w:hAnsi="Calibri" w:cs="Calibri"/>
                                      <w:b/>
                                      <w:sz w:val="32"/>
                                      <w:szCs w:val="80"/>
                                    </w:rPr>
                                    <w:t>PRODUCTO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w14:anchorId="1996F8C6" id="AutoShape 61" o:spid="_x0000_s1044" style="position:absolute;margin-left:100.15pt;margin-top:25.05pt;width:120.6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" stroked="f" strokeweight="1.75pt">
                      <v:textbox>
                        <w:txbxContent>
                          <w:p w14:paraId="46AEAF1B" w14:textId="06A24DD2" w:rsidR="0027778C" w:rsidRPr="00241390" w:rsidRDefault="003865A0" w:rsidP="00241390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80"/>
                              </w:rPr>
                              <w:t xml:space="preserve">   </w:t>
                            </w:r>
                            <w:r w:rsidR="0027778C" w:rsidRPr="00241390">
                              <w:rPr>
                                <w:rFonts w:ascii="Calibri" w:hAnsi="Calibri" w:cs="Calibri"/>
                                <w:b/>
                                <w:sz w:val="32"/>
                                <w:szCs w:val="80"/>
                              </w:rPr>
                              <w:t>PRODUCTO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D37454">
              <w:rPr>
                <w:sz w:val="20"/>
                <w:szCs w:val="20"/>
              </w:rPr>
              <w:t xml:space="preserve">Igual </w:t>
            </w:r>
            <w:r w:rsidR="005115CE">
              <w:rPr>
                <w:sz w:val="20"/>
                <w:szCs w:val="20"/>
              </w:rPr>
              <w:t>Margen de contribución:</w:t>
            </w:r>
            <w:r w:rsidR="0002334E">
              <w:rPr>
                <w:sz w:val="20"/>
                <w:szCs w:val="20"/>
              </w:rPr>
              <w:t xml:space="preserve"> 297.600.000</w:t>
            </w:r>
          </w:p>
          <w:p w14:paraId="69BA1E20" w14:textId="2747622E" w:rsidR="00106E67" w:rsidRDefault="00D37454" w:rsidP="0010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Menos </w:t>
            </w:r>
            <w:r w:rsidR="00106E67">
              <w:rPr>
                <w:sz w:val="20"/>
                <w:szCs w:val="20"/>
              </w:rPr>
              <w:t>Costo fijo totales:</w:t>
            </w:r>
            <w:r w:rsidR="0002334E">
              <w:rPr>
                <w:sz w:val="20"/>
                <w:szCs w:val="20"/>
              </w:rPr>
              <w:t xml:space="preserve"> 159.360.000</w:t>
            </w:r>
          </w:p>
          <w:p w14:paraId="2422901D" w14:textId="4A07B9EF" w:rsidR="005115CE" w:rsidRPr="00E42E88" w:rsidRDefault="00D37454" w:rsidP="00031E5F">
            <w:pPr>
              <w:rPr>
                <w:b/>
                <w:bCs/>
                <w:sz w:val="20"/>
                <w:szCs w:val="20"/>
                <w:lang w:eastAsia="es-ES"/>
              </w:rPr>
            </w:pPr>
            <w:r>
              <w:rPr>
                <w:sz w:val="20"/>
                <w:szCs w:val="20"/>
              </w:rPr>
              <w:t>Total UAII</w:t>
            </w:r>
            <w:r w:rsidR="0002334E">
              <w:rPr>
                <w:sz w:val="20"/>
                <w:szCs w:val="20"/>
              </w:rPr>
              <w:t>: 138.240.000</w:t>
            </w:r>
          </w:p>
        </w:tc>
        <w:tc>
          <w:tcPr>
            <w:tcW w:w="7369" w:type="dxa"/>
            <w:gridSpan w:val="3"/>
          </w:tcPr>
          <w:p w14:paraId="5CFF5DE2" w14:textId="2909BCC2" w:rsidR="00E42E88" w:rsidRPr="00E42E88" w:rsidRDefault="00055F78" w:rsidP="00E42E88">
            <w:pPr>
              <w:jc w:val="center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  <w:r w:rsidRPr="00E42E88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E1E1AF" wp14:editId="01D2E7AF">
                      <wp:simplePos x="0" y="0"/>
                      <wp:positionH relativeFrom="column">
                        <wp:posOffset>21884</wp:posOffset>
                      </wp:positionH>
                      <wp:positionV relativeFrom="paragraph">
                        <wp:posOffset>32385</wp:posOffset>
                      </wp:positionV>
                      <wp:extent cx="466725" cy="590550"/>
                      <wp:effectExtent l="0" t="57150" r="85725" b="95250"/>
                      <wp:wrapNone/>
                      <wp:docPr id="25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66725" cy="590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perspectiveContrastingLeftFacing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5D76C0" w14:textId="65ACAFE4" w:rsidR="00E42E88" w:rsidRPr="004B7853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"/>
                                    </w:rPr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5</w:t>
                                  </w:r>
                                  <w:r w:rsidR="007000F8" w:rsidRPr="007000F8">
                                    <w:rPr>
                                      <w:rFonts w:ascii="Arial Black" w:hAnsi="Arial Black" w:cstheme="minorBidi"/>
                                      <w:color w:val="FFFFFF" w:themeColor="light1"/>
                                      <w:kern w:val="24"/>
                                      <w:sz w:val="36"/>
                                      <w:szCs w:val="176"/>
                                      <w:lang w:val="es-MX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20221014514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E1E1AF" id="_x0000_s1046" style="position:absolute;left:0;text-align:left;margin-left:1.7pt;margin-top:2.55pt;width:36.7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" fillcolor="#ffc000" stroked="f" strokeweight="2pt">
                      <v:shadow on="t" color="black" opacity="20971f" offset="0,2.2pt"/>
                      <v:textbox>
                        <w:txbxContent>
                          <w:p w14:paraId="715D76C0" w14:textId="65ACAFE4" w:rsidR="00E42E88" w:rsidRPr="004B7853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5</w:t>
                            </w:r>
                            <w:r w:rsidR="007000F8" w:rsidRPr="007000F8">
                              <w:rPr>
                                <w:rFonts w:ascii="Arial Black" w:hAnsi="Arial Black" w:cstheme="minorBidi"/>
                                <w:color w:val="FFFFFF" w:themeColor="light1"/>
                                <w:kern w:val="24"/>
                                <w:sz w:val="36"/>
                                <w:szCs w:val="176"/>
                                <w:lang w:val="es-MX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20221014514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1390" w:rsidRPr="00E42E88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102D5F" wp14:editId="0FA7B298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42545</wp:posOffset>
                      </wp:positionV>
                      <wp:extent cx="3134360" cy="401320"/>
                      <wp:effectExtent l="0" t="0" r="0" b="0"/>
                      <wp:wrapNone/>
                      <wp:docPr id="13" name="Text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134360" cy="4013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blurRad="50800" dist="50800" dir="5400000" algn="ctr" rotWithShape="0">
                                  <a:sysClr val="window" lastClr="FFFFFF"/>
                                </a:outerShdw>
                              </a:effectLst>
                              <a:scene3d>
                                <a:camera prst="isometricOffAxis1Right">
                                  <a:rot lat="1200000" lon="21000001" rev="0"/>
                                </a:camera>
                                <a:lightRig rig="threePt" dir="t"/>
                              </a:scene3d>
                              <a:sp3d prstMaterial="matte"/>
                            </wps:spPr>
                            <wps:txbx>
                              <w:txbxContent>
                                <w:p w14:paraId="77D83E89" w14:textId="77777777" w:rsidR="00E42E88" w:rsidRPr="00C4506F" w:rsidRDefault="00E42E88" w:rsidP="00E42E88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C4506F">
                                    <w:rPr>
                                      <w:rFonts w:ascii="Calibri" w:eastAsia="MS PGothic" w:hAnsi="Calibri" w:cs="Calibri"/>
                                      <w:b/>
                                      <w:iCs/>
                                      <w:kern w:val="24"/>
                                      <w:sz w:val="40"/>
                                      <w:szCs w:val="40"/>
                                      <w:lang w:val="es-CL"/>
                                    </w:rPr>
                                    <w:t>FUENTE DE INGRESOS</w:t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102D5F" id="_x0000_s1046" type="#_x0000_t202" style="position:absolute;left:0;text-align:left;margin-left:69.35pt;margin-top:3.35pt;width:246.8pt;height:3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" filled="f" stroked="f">
                      <v:shadow on="t" color="window" offset="0,4pt"/>
                      <o:extrusion v:ext="view" rotationangle="-20,-655359fd" viewpoint="100pt,0" viewpointorigin=",0" skewangle="0" skewamt="0"/>
                      <v:textbox style="mso-fit-shape-to-text:t">
                        <w:txbxContent>
                          <w:p w14:paraId="77D83E89" w14:textId="77777777" w:rsidR="00E42E88" w:rsidRPr="00C4506F" w:rsidRDefault="00E42E88" w:rsidP="00E42E8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sz w:val="40"/>
                                <w:szCs w:val="40"/>
                              </w:rPr>
                            </w:pPr>
                            <w:r w:rsidRPr="00C4506F">
                              <w:rPr>
                                <w:rFonts w:ascii="Calibri" w:eastAsia="MS PGothic" w:hAnsi="Calibri" w:cs="Calibri"/>
                                <w:b/>
                                <w:iCs/>
                                <w:kern w:val="24"/>
                                <w:sz w:val="40"/>
                                <w:szCs w:val="40"/>
                                <w:lang w:val="es-CL"/>
                              </w:rPr>
                              <w:t>FUENTE DE INGRESOS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C18D87" w14:textId="77777777" w:rsidR="00E42E88" w:rsidRPr="00E42E88" w:rsidRDefault="00E42E88" w:rsidP="00E42E88">
            <w:pPr>
              <w:pStyle w:val="Prrafodelista"/>
              <w:ind w:left="248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5B5F597F" w14:textId="013BC3AA" w:rsidR="00E42E88" w:rsidRPr="00E42E88" w:rsidRDefault="00E42E88" w:rsidP="00E42E88">
            <w:pPr>
              <w:pStyle w:val="Prrafodelista"/>
              <w:ind w:left="248"/>
              <w:rPr>
                <w:b/>
                <w:bCs/>
                <w:sz w:val="20"/>
                <w:szCs w:val="20"/>
                <w:u w:val="single"/>
                <w:lang w:eastAsia="es-ES"/>
              </w:rPr>
            </w:pPr>
          </w:p>
          <w:p w14:paraId="73F934BA" w14:textId="2FA6D02D" w:rsidR="00E42E88" w:rsidRDefault="00E42E88" w:rsidP="00E42E88">
            <w:pPr>
              <w:rPr>
                <w:bCs/>
                <w:sz w:val="20"/>
                <w:szCs w:val="20"/>
                <w:lang w:eastAsia="es-ES"/>
              </w:rPr>
            </w:pPr>
          </w:p>
          <w:p w14:paraId="1BB02696" w14:textId="40FF9CCD" w:rsidR="00362CC0" w:rsidRDefault="00693D20" w:rsidP="00E42E88">
            <w:pPr>
              <w:rPr>
                <w:bCs/>
                <w:sz w:val="20"/>
                <w:szCs w:val="20"/>
                <w:lang w:eastAsia="es-ES"/>
              </w:rPr>
            </w:pPr>
            <w:r>
              <w:rPr>
                <w:bCs/>
                <w:sz w:val="20"/>
                <w:szCs w:val="20"/>
                <w:lang w:eastAsia="es-ES"/>
              </w:rPr>
              <w:t xml:space="preserve">                                                     </w:t>
            </w:r>
            <w:r>
              <w:rPr>
                <w:noProof/>
              </w:rPr>
              <w:drawing>
                <wp:inline distT="0" distB="0" distL="0" distR="0" wp14:anchorId="45942F39" wp14:editId="1521225F">
                  <wp:extent cx="1041352" cy="781050"/>
                  <wp:effectExtent l="0" t="0" r="6985" b="0"/>
                  <wp:docPr id="1065251895" name="Imagen 14" descr="El Arte De Las Múltiples Fuentes De Ingreso | Éxito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l Arte De Las Múltiples Fuentes De Ingreso | Éxito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44" cy="79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30E85" w14:textId="5D8795D9" w:rsidR="001C7D47" w:rsidRDefault="001C7D47" w:rsidP="001C7D47">
            <w:pPr>
              <w:pStyle w:val="Prrafodelista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1C7D47">
              <w:rPr>
                <w:sz w:val="20"/>
                <w:szCs w:val="20"/>
              </w:rPr>
              <w:t>Inscripciones</w:t>
            </w:r>
            <w:r w:rsidR="005D076C">
              <w:rPr>
                <w:sz w:val="20"/>
                <w:szCs w:val="20"/>
              </w:rPr>
              <w:t>.</w:t>
            </w:r>
          </w:p>
          <w:p w14:paraId="27400188" w14:textId="358C7EB3" w:rsidR="005D076C" w:rsidRDefault="001C7D47" w:rsidP="001C7D47">
            <w:pPr>
              <w:pStyle w:val="Prrafodelista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1C7D47">
              <w:rPr>
                <w:sz w:val="20"/>
                <w:szCs w:val="20"/>
              </w:rPr>
              <w:t>Porcentajes de contratos</w:t>
            </w:r>
            <w:r w:rsidR="005D076C">
              <w:rPr>
                <w:sz w:val="20"/>
                <w:szCs w:val="20"/>
              </w:rPr>
              <w:t>.</w:t>
            </w:r>
          </w:p>
          <w:p w14:paraId="75BAB77C" w14:textId="69E55CD6" w:rsidR="001C7D47" w:rsidRPr="005D076C" w:rsidRDefault="001C7D47" w:rsidP="001C7D47">
            <w:pPr>
              <w:pStyle w:val="Prrafodelista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5D076C">
              <w:rPr>
                <w:sz w:val="20"/>
                <w:szCs w:val="20"/>
              </w:rPr>
              <w:t>Convenios con empresas</w:t>
            </w:r>
            <w:r w:rsidR="005D076C">
              <w:rPr>
                <w:sz w:val="20"/>
                <w:szCs w:val="20"/>
              </w:rPr>
              <w:t>.</w:t>
            </w:r>
          </w:p>
          <w:p w14:paraId="721B3866" w14:textId="7DAF740F" w:rsidR="00E42E88" w:rsidRPr="00E42E88" w:rsidRDefault="00E42E88" w:rsidP="00031E5F">
            <w:pPr>
              <w:rPr>
                <w:bCs/>
                <w:sz w:val="20"/>
                <w:szCs w:val="20"/>
                <w:lang w:eastAsia="es-ES"/>
              </w:rPr>
            </w:pPr>
          </w:p>
        </w:tc>
      </w:tr>
    </w:tbl>
    <w:p w14:paraId="1B639B56" w14:textId="1566894F" w:rsidR="00EA7237" w:rsidRPr="00031E5F" w:rsidRDefault="00031E5F" w:rsidP="00075F8F">
      <w:pPr>
        <w:rPr>
          <w:rFonts w:ascii="Calibri" w:hAnsi="Calibri" w:cs="Calibri"/>
          <w:b/>
          <w:bCs/>
          <w:sz w:val="4"/>
          <w:szCs w:val="4"/>
          <w:lang w:eastAsia="es-ES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17A08" wp14:editId="3FA38A94">
                <wp:simplePos x="0" y="0"/>
                <wp:positionH relativeFrom="margin">
                  <wp:align>center</wp:align>
                </wp:positionH>
                <wp:positionV relativeFrom="paragraph">
                  <wp:posOffset>6071235</wp:posOffset>
                </wp:positionV>
                <wp:extent cx="8809214" cy="209550"/>
                <wp:effectExtent l="0" t="0" r="0" b="0"/>
                <wp:wrapNone/>
                <wp:docPr id="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9214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2D47E" w14:textId="77777777" w:rsidR="0027778C" w:rsidRPr="00241390" w:rsidRDefault="0027778C" w:rsidP="005E354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4139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lang w:val="en-US"/>
                              </w:rPr>
                              <w:t>Lean Canvas is adapted from The Business Model Canvas (</w:t>
                            </w:r>
                            <w:hyperlink r:id="rId17" w:history="1">
                              <w:r w:rsidRPr="00241390">
                                <w:rPr>
                                  <w:rStyle w:val="Hipervnculo"/>
                                  <w:rFonts w:ascii="Calibri" w:hAnsi="Calibri" w:cs="Calibri"/>
                                  <w:b/>
                                  <w:color w:val="auto"/>
                                  <w:sz w:val="16"/>
                                  <w:szCs w:val="16"/>
                                  <w:lang w:val="en-US"/>
                                </w:rPr>
                                <w:t>http://www.businessmodelgeneration.com</w:t>
                              </w:r>
                            </w:hyperlink>
                            <w:r w:rsidRPr="00241390">
                              <w:rPr>
                                <w:rFonts w:ascii="Calibri" w:hAnsi="Calibri" w:cs="Calibri"/>
                                <w:b/>
                                <w:sz w:val="16"/>
                                <w:szCs w:val="16"/>
                                <w:lang w:val="en-US"/>
                              </w:rPr>
                              <w:t>) and is licensed under the Creative Commons Attribution – Share Alike 3.0 Un – ported License.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B17A08" id="Text Box 63" o:spid="_x0000_s1047" type="#_x0000_t202" style="position:absolute;margin-left:0;margin-top:478.05pt;width:693.6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" stroked="f">
                <v:textbox>
                  <w:txbxContent>
                    <w:p w14:paraId="36C2D47E" w14:textId="77777777" w:rsidR="0027778C" w:rsidRPr="00241390" w:rsidRDefault="0027778C" w:rsidP="005E3548">
                      <w:pPr>
                        <w:jc w:val="center"/>
                        <w:rPr>
                          <w:rFonts w:ascii="Calibri" w:hAnsi="Calibri" w:cs="Calibri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241390">
                        <w:rPr>
                          <w:rFonts w:ascii="Calibri" w:hAnsi="Calibri" w:cs="Calibri"/>
                          <w:b/>
                          <w:sz w:val="16"/>
                          <w:szCs w:val="16"/>
                          <w:lang w:val="en-US"/>
                        </w:rPr>
                        <w:t>Lean Canvas is adapted from The Business Model Canvas (</w:t>
                      </w:r>
                      <w:hyperlink r:id="rId18" w:history="1">
                        <w:r w:rsidRPr="00241390">
                          <w:rPr>
                            <w:rStyle w:val="Hipervnculo"/>
                            <w:rFonts w:ascii="Calibri" w:hAnsi="Calibri" w:cs="Calibri"/>
                            <w:b/>
                            <w:color w:val="auto"/>
                            <w:sz w:val="16"/>
                            <w:szCs w:val="16"/>
                            <w:lang w:val="en-US"/>
                          </w:rPr>
                          <w:t>http://www.businessmodelgeneration.com</w:t>
                        </w:r>
                      </w:hyperlink>
                      <w:r w:rsidRPr="00241390">
                        <w:rPr>
                          <w:rFonts w:ascii="Calibri" w:hAnsi="Calibri" w:cs="Calibri"/>
                          <w:b/>
                          <w:sz w:val="16"/>
                          <w:szCs w:val="16"/>
                          <w:lang w:val="en-US"/>
                        </w:rPr>
                        <w:t>) and is licensed under the Creative Commons Attribution – Share Alike 3.0 Un – ported License.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82B68" wp14:editId="5475EDE0">
                <wp:simplePos x="0" y="0"/>
                <wp:positionH relativeFrom="page">
                  <wp:posOffset>5962650</wp:posOffset>
                </wp:positionH>
                <wp:positionV relativeFrom="paragraph">
                  <wp:posOffset>5695950</wp:posOffset>
                </wp:positionV>
                <wp:extent cx="2160270" cy="342900"/>
                <wp:effectExtent l="0" t="0" r="0" b="0"/>
                <wp:wrapNone/>
                <wp:docPr id="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768C5" w14:textId="69A48E07" w:rsidR="0027778C" w:rsidRPr="00241390" w:rsidRDefault="0027778C" w:rsidP="00031E5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082B68" id="AutoShape 62" o:spid="_x0000_s1049" style="position:absolute;margin-left:469.5pt;margin-top:448.5pt;width:170.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" stroked="f" strokeweight="1.75pt">
                <v:textbox>
                  <w:txbxContent>
                    <w:p w14:paraId="2BC768C5" w14:textId="69A48E07" w:rsidR="0027778C" w:rsidRPr="00241390" w:rsidRDefault="0027778C" w:rsidP="00031E5F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E62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393F3" wp14:editId="14BFB622">
                <wp:simplePos x="0" y="0"/>
                <wp:positionH relativeFrom="column">
                  <wp:posOffset>12126595</wp:posOffset>
                </wp:positionH>
                <wp:positionV relativeFrom="paragraph">
                  <wp:posOffset>-479425</wp:posOffset>
                </wp:positionV>
                <wp:extent cx="0" cy="460375"/>
                <wp:effectExtent l="20320" t="15875" r="17780" b="19050"/>
                <wp:wrapNone/>
                <wp:docPr id="2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945B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954.85pt;margin-top:-37.75pt;width:0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" strokeweight="1.75pt"/>
            </w:pict>
          </mc:Fallback>
        </mc:AlternateContent>
      </w:r>
      <w:r w:rsidR="00FE62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FC90" wp14:editId="3577DB5B">
                <wp:simplePos x="0" y="0"/>
                <wp:positionH relativeFrom="column">
                  <wp:posOffset>12703175</wp:posOffset>
                </wp:positionH>
                <wp:positionV relativeFrom="paragraph">
                  <wp:posOffset>-479425</wp:posOffset>
                </wp:positionV>
                <wp:extent cx="0" cy="460375"/>
                <wp:effectExtent l="15875" t="15875" r="12700" b="19050"/>
                <wp:wrapNone/>
                <wp:docPr id="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21E82C" id="AutoShape 41" o:spid="_x0000_s1026" type="#_x0000_t32" style="position:absolute;margin-left:1000.25pt;margin-top:-37.75pt;width:0;height: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" strokeweight="1.75pt"/>
            </w:pict>
          </mc:Fallback>
        </mc:AlternateContent>
      </w:r>
      <w:r w:rsidR="00FE62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710FE" wp14:editId="3FC3BF6F">
                <wp:simplePos x="0" y="0"/>
                <wp:positionH relativeFrom="column">
                  <wp:posOffset>11549380</wp:posOffset>
                </wp:positionH>
                <wp:positionV relativeFrom="paragraph">
                  <wp:posOffset>-479425</wp:posOffset>
                </wp:positionV>
                <wp:extent cx="0" cy="460375"/>
                <wp:effectExtent l="14605" t="15875" r="13970" b="19050"/>
                <wp:wrapNone/>
                <wp:docPr id="1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159701" id="AutoShape 39" o:spid="_x0000_s1026" type="#_x0000_t32" style="position:absolute;margin-left:909.4pt;margin-top:-37.75pt;width:0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" strokeweight="1.75pt"/>
            </w:pict>
          </mc:Fallback>
        </mc:AlternateContent>
      </w:r>
      <w:r w:rsidR="00FE62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D306" wp14:editId="691374E1">
                <wp:simplePos x="0" y="0"/>
                <wp:positionH relativeFrom="column">
                  <wp:posOffset>10831195</wp:posOffset>
                </wp:positionH>
                <wp:positionV relativeFrom="paragraph">
                  <wp:posOffset>-479425</wp:posOffset>
                </wp:positionV>
                <wp:extent cx="2562225" cy="460375"/>
                <wp:effectExtent l="20320" t="15875" r="17780" b="19050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460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07DD0E" w14:textId="77777777" w:rsidR="0027778C" w:rsidRPr="007F0611" w:rsidRDefault="0027778C" w:rsidP="00A76305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7F0611">
                              <w:rPr>
                                <w:rFonts w:ascii="Calibri" w:hAnsi="Calibri" w:cs="Calibri"/>
                                <w:b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393D306" id="AutoShape 38" o:spid="_x0000_s1049" style="position:absolute;margin-left:852.85pt;margin-top:-37.75pt;width:201.75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" strokeweight="1.75pt">
                <v:textbox>
                  <w:txbxContent>
                    <w:p w14:paraId="7207DD0E" w14:textId="77777777" w:rsidR="0027778C" w:rsidRPr="007F0611" w:rsidRDefault="0027778C" w:rsidP="00A76305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7F0611">
                        <w:rPr>
                          <w:rFonts w:ascii="Calibri" w:hAnsi="Calibri" w:cs="Calibri"/>
                          <w:b/>
                        </w:rPr>
                        <w:t>Fecha: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A7237" w:rsidRPr="00031E5F" w:rsidSect="00E42E88">
      <w:footerReference w:type="default" r:id="rId19"/>
      <w:pgSz w:w="15840" w:h="12240" w:orient="landscape" w:code="1"/>
      <w:pgMar w:top="1440" w:right="1440" w:bottom="1797" w:left="1440" w:header="425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D020B" w14:textId="77777777" w:rsidR="006C73A7" w:rsidRDefault="006C73A7" w:rsidP="00377361">
      <w:r>
        <w:separator/>
      </w:r>
    </w:p>
  </w:endnote>
  <w:endnote w:type="continuationSeparator" w:id="0">
    <w:p w14:paraId="71F29760" w14:textId="77777777" w:rsidR="006C73A7" w:rsidRDefault="006C73A7" w:rsidP="0037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94" w:type="dxa"/>
      <w:tblInd w:w="-586" w:type="dxa"/>
      <w:tblLook w:val="04A0" w:firstRow="1" w:lastRow="0" w:firstColumn="1" w:lastColumn="0" w:noHBand="0" w:noVBand="1"/>
    </w:tblPr>
    <w:tblGrid>
      <w:gridCol w:w="2429"/>
      <w:gridCol w:w="3402"/>
      <w:gridCol w:w="8363"/>
    </w:tblGrid>
    <w:tr w:rsidR="0027778C" w:rsidRPr="00241390" w14:paraId="06FCD87B" w14:textId="77777777" w:rsidTr="00241390">
      <w:trPr>
        <w:trHeight w:val="331"/>
      </w:trPr>
      <w:tc>
        <w:tcPr>
          <w:tcW w:w="2429" w:type="dxa"/>
        </w:tcPr>
        <w:p w14:paraId="3BB8453E" w14:textId="77777777" w:rsidR="0027778C" w:rsidRPr="00241390" w:rsidRDefault="0027778C" w:rsidP="00241390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241390">
            <w:rPr>
              <w:rFonts w:ascii="Arial" w:hAnsi="Arial" w:cs="Arial"/>
              <w:sz w:val="16"/>
              <w:szCs w:val="16"/>
            </w:rPr>
            <w:t>Diplo</w:t>
          </w:r>
          <w:r w:rsidR="00241390" w:rsidRPr="00241390">
            <w:rPr>
              <w:rFonts w:ascii="Arial" w:hAnsi="Arial" w:cs="Arial"/>
              <w:sz w:val="16"/>
              <w:szCs w:val="16"/>
            </w:rPr>
            <w:t>mado de</w:t>
          </w:r>
          <w:r w:rsidRPr="00241390">
            <w:rPr>
              <w:rFonts w:ascii="Arial" w:hAnsi="Arial" w:cs="Arial"/>
              <w:sz w:val="16"/>
              <w:szCs w:val="16"/>
            </w:rPr>
            <w:t xml:space="preserve"> Desarrollo Empresarial</w:t>
          </w:r>
        </w:p>
      </w:tc>
      <w:tc>
        <w:tcPr>
          <w:tcW w:w="3402" w:type="dxa"/>
          <w:vAlign w:val="center"/>
        </w:tcPr>
        <w:p w14:paraId="27451F09" w14:textId="77777777" w:rsidR="0027778C" w:rsidRPr="00241390" w:rsidRDefault="0027778C" w:rsidP="006610DF">
          <w:pPr>
            <w:pStyle w:val="Piedepgina"/>
            <w:rPr>
              <w:rFonts w:ascii="Arial" w:hAnsi="Arial" w:cs="Arial"/>
              <w:color w:val="404040"/>
              <w:sz w:val="16"/>
              <w:szCs w:val="16"/>
            </w:rPr>
          </w:pPr>
          <w:r w:rsidRPr="00241390">
            <w:rPr>
              <w:rFonts w:ascii="Arial" w:hAnsi="Arial" w:cs="Arial"/>
              <w:color w:val="404040"/>
              <w:sz w:val="16"/>
              <w:szCs w:val="16"/>
            </w:rPr>
            <w:t>Corporación Universitaria Adventista / CREAME</w:t>
          </w:r>
        </w:p>
      </w:tc>
      <w:tc>
        <w:tcPr>
          <w:tcW w:w="8363" w:type="dxa"/>
        </w:tcPr>
        <w:p w14:paraId="21C46900" w14:textId="77777777" w:rsidR="0027778C" w:rsidRPr="00241390" w:rsidRDefault="0027778C" w:rsidP="006610DF">
          <w:pPr>
            <w:pStyle w:val="Piedepgina"/>
            <w:rPr>
              <w:rFonts w:ascii="Arial" w:hAnsi="Arial" w:cs="Arial"/>
              <w:color w:val="404040"/>
              <w:sz w:val="16"/>
              <w:szCs w:val="16"/>
            </w:rPr>
          </w:pPr>
          <w:r w:rsidRPr="00241390">
            <w:rPr>
              <w:rFonts w:ascii="Arial" w:hAnsi="Arial" w:cs="Arial"/>
              <w:color w:val="404040"/>
              <w:sz w:val="16"/>
              <w:szCs w:val="16"/>
            </w:rPr>
            <w:t>Coordin</w:t>
          </w:r>
          <w:r w:rsidR="00241390">
            <w:rPr>
              <w:rFonts w:ascii="Arial" w:hAnsi="Arial" w:cs="Arial"/>
              <w:color w:val="404040"/>
              <w:sz w:val="16"/>
              <w:szCs w:val="16"/>
            </w:rPr>
            <w:t>ación U.</w:t>
          </w:r>
          <w:r w:rsidRPr="00241390">
            <w:rPr>
              <w:rFonts w:ascii="Arial" w:hAnsi="Arial" w:cs="Arial"/>
              <w:color w:val="404040"/>
              <w:sz w:val="16"/>
              <w:szCs w:val="16"/>
            </w:rPr>
            <w:t xml:space="preserve"> de Emprendimiento. Coord. Proyección Social.  Grupo de Investigación en Estudios Organizacionales</w:t>
          </w:r>
        </w:p>
      </w:tc>
    </w:tr>
  </w:tbl>
  <w:p w14:paraId="2D0991FE" w14:textId="77777777" w:rsidR="0027778C" w:rsidRDefault="0027778C" w:rsidP="006610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2EBF3" w14:textId="77777777" w:rsidR="006C73A7" w:rsidRDefault="006C73A7" w:rsidP="00377361">
      <w:r>
        <w:separator/>
      </w:r>
    </w:p>
  </w:footnote>
  <w:footnote w:type="continuationSeparator" w:id="0">
    <w:p w14:paraId="1E54179C" w14:textId="77777777" w:rsidR="006C73A7" w:rsidRDefault="006C73A7" w:rsidP="0037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D85"/>
    <w:multiLevelType w:val="hybridMultilevel"/>
    <w:tmpl w:val="400ED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3037"/>
    <w:multiLevelType w:val="hybridMultilevel"/>
    <w:tmpl w:val="1A14C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3E9D"/>
    <w:multiLevelType w:val="hybridMultilevel"/>
    <w:tmpl w:val="B366F610"/>
    <w:lvl w:ilvl="0" w:tplc="F610574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569"/>
    <w:multiLevelType w:val="hybridMultilevel"/>
    <w:tmpl w:val="4FF85C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D35E05"/>
    <w:multiLevelType w:val="hybridMultilevel"/>
    <w:tmpl w:val="43929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145B7"/>
    <w:multiLevelType w:val="hybridMultilevel"/>
    <w:tmpl w:val="A2BA5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7815"/>
    <w:multiLevelType w:val="hybridMultilevel"/>
    <w:tmpl w:val="CB04E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F36C4"/>
    <w:multiLevelType w:val="hybridMultilevel"/>
    <w:tmpl w:val="7C566C96"/>
    <w:lvl w:ilvl="0" w:tplc="2FB209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87AF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E3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4D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26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E4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C5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C5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4B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A2748"/>
    <w:multiLevelType w:val="hybridMultilevel"/>
    <w:tmpl w:val="8E78194A"/>
    <w:lvl w:ilvl="0" w:tplc="281E62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24A71"/>
    <w:multiLevelType w:val="hybridMultilevel"/>
    <w:tmpl w:val="452AE552"/>
    <w:lvl w:ilvl="0" w:tplc="0A42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4D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0A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8B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4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88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4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84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88324A"/>
    <w:multiLevelType w:val="multilevel"/>
    <w:tmpl w:val="11E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54E7F"/>
    <w:multiLevelType w:val="hybridMultilevel"/>
    <w:tmpl w:val="3F561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8185E"/>
    <w:multiLevelType w:val="hybridMultilevel"/>
    <w:tmpl w:val="18E6A3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8049BB"/>
    <w:multiLevelType w:val="multilevel"/>
    <w:tmpl w:val="A22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3661F"/>
    <w:multiLevelType w:val="hybridMultilevel"/>
    <w:tmpl w:val="DC2869E0"/>
    <w:lvl w:ilvl="0" w:tplc="16622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3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86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A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2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A7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9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2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0D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2A51D7"/>
    <w:multiLevelType w:val="hybridMultilevel"/>
    <w:tmpl w:val="F392BE1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C70389"/>
    <w:multiLevelType w:val="hybridMultilevel"/>
    <w:tmpl w:val="284AF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50EE"/>
    <w:multiLevelType w:val="hybridMultilevel"/>
    <w:tmpl w:val="DEC85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B4FF3"/>
    <w:multiLevelType w:val="hybridMultilevel"/>
    <w:tmpl w:val="E08C20F0"/>
    <w:lvl w:ilvl="0" w:tplc="0A36F9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8CB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46CAB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E7CEA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B68F6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40FE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31E48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72BB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09C18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4846706C"/>
    <w:multiLevelType w:val="hybridMultilevel"/>
    <w:tmpl w:val="72ACB41C"/>
    <w:lvl w:ilvl="0" w:tplc="1F08E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6EBC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1815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AE4A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BE47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1846A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CC87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A69A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89C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48BC1620"/>
    <w:multiLevelType w:val="hybridMultilevel"/>
    <w:tmpl w:val="5BF0A23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452142"/>
    <w:multiLevelType w:val="hybridMultilevel"/>
    <w:tmpl w:val="3534944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1406F"/>
    <w:multiLevelType w:val="hybridMultilevel"/>
    <w:tmpl w:val="35E861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60493B"/>
    <w:multiLevelType w:val="hybridMultilevel"/>
    <w:tmpl w:val="2F0A047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DA1B8D"/>
    <w:multiLevelType w:val="hybridMultilevel"/>
    <w:tmpl w:val="36FA8F28"/>
    <w:lvl w:ilvl="0" w:tplc="E3D053A4">
      <w:start w:val="9"/>
      <w:numFmt w:val="bullet"/>
      <w:lvlText w:val=""/>
      <w:lvlJc w:val="left"/>
      <w:pPr>
        <w:ind w:left="2061" w:hanging="360"/>
      </w:pPr>
      <w:rPr>
        <w:rFonts w:ascii="Symbol" w:eastAsia="Times New Roman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46BCA"/>
    <w:multiLevelType w:val="hybridMultilevel"/>
    <w:tmpl w:val="E2068DF2"/>
    <w:lvl w:ilvl="0" w:tplc="0DCA42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CA1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6D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A4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E2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87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E5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E4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07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724442E"/>
    <w:multiLevelType w:val="hybridMultilevel"/>
    <w:tmpl w:val="5C021F2A"/>
    <w:lvl w:ilvl="0" w:tplc="3DAAEDF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E1C92"/>
    <w:multiLevelType w:val="hybridMultilevel"/>
    <w:tmpl w:val="AC26C8BC"/>
    <w:lvl w:ilvl="0" w:tplc="81842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E1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3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EE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6B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A3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A8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05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EC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D50A4E"/>
    <w:multiLevelType w:val="hybridMultilevel"/>
    <w:tmpl w:val="23A24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65547"/>
    <w:multiLevelType w:val="hybridMultilevel"/>
    <w:tmpl w:val="797CF02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D1DB5"/>
    <w:multiLevelType w:val="hybridMultilevel"/>
    <w:tmpl w:val="2FE0EB8A"/>
    <w:lvl w:ilvl="0" w:tplc="06AE833C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066E9B"/>
    <w:multiLevelType w:val="hybridMultilevel"/>
    <w:tmpl w:val="BDDC4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20B8E"/>
    <w:multiLevelType w:val="hybridMultilevel"/>
    <w:tmpl w:val="120CBB36"/>
    <w:lvl w:ilvl="0" w:tplc="C1148E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2295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97834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CA019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2BC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20FE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07636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E684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12F0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6AB905AA"/>
    <w:multiLevelType w:val="hybridMultilevel"/>
    <w:tmpl w:val="FF4CBAFC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0CE6517"/>
    <w:multiLevelType w:val="hybridMultilevel"/>
    <w:tmpl w:val="D6D0ABCC"/>
    <w:lvl w:ilvl="0" w:tplc="998C041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837A3"/>
    <w:multiLevelType w:val="hybridMultilevel"/>
    <w:tmpl w:val="28DA7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B203E"/>
    <w:multiLevelType w:val="hybridMultilevel"/>
    <w:tmpl w:val="FD0C5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76164"/>
    <w:multiLevelType w:val="multilevel"/>
    <w:tmpl w:val="FF5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F707A"/>
    <w:multiLevelType w:val="hybridMultilevel"/>
    <w:tmpl w:val="EBD26FDE"/>
    <w:lvl w:ilvl="0" w:tplc="51E2E37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F683C"/>
    <w:multiLevelType w:val="hybridMultilevel"/>
    <w:tmpl w:val="4A007AF6"/>
    <w:lvl w:ilvl="0" w:tplc="9B103A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E68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47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8C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08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347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4C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AA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E6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937C75"/>
    <w:multiLevelType w:val="hybridMultilevel"/>
    <w:tmpl w:val="8492469E"/>
    <w:lvl w:ilvl="0" w:tplc="0C0A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33BA6"/>
    <w:multiLevelType w:val="hybridMultilevel"/>
    <w:tmpl w:val="1AFA69B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1"/>
  </w:num>
  <w:num w:numId="4">
    <w:abstractNumId w:val="31"/>
  </w:num>
  <w:num w:numId="5">
    <w:abstractNumId w:val="36"/>
  </w:num>
  <w:num w:numId="6">
    <w:abstractNumId w:val="40"/>
  </w:num>
  <w:num w:numId="7">
    <w:abstractNumId w:val="30"/>
  </w:num>
  <w:num w:numId="8">
    <w:abstractNumId w:val="38"/>
  </w:num>
  <w:num w:numId="9">
    <w:abstractNumId w:val="24"/>
  </w:num>
  <w:num w:numId="10">
    <w:abstractNumId w:val="34"/>
  </w:num>
  <w:num w:numId="11">
    <w:abstractNumId w:val="26"/>
  </w:num>
  <w:num w:numId="12">
    <w:abstractNumId w:val="33"/>
  </w:num>
  <w:num w:numId="13">
    <w:abstractNumId w:val="3"/>
  </w:num>
  <w:num w:numId="14">
    <w:abstractNumId w:val="25"/>
  </w:num>
  <w:num w:numId="15">
    <w:abstractNumId w:val="32"/>
  </w:num>
  <w:num w:numId="16">
    <w:abstractNumId w:val="18"/>
  </w:num>
  <w:num w:numId="17">
    <w:abstractNumId w:val="7"/>
  </w:num>
  <w:num w:numId="18">
    <w:abstractNumId w:val="9"/>
  </w:num>
  <w:num w:numId="19">
    <w:abstractNumId w:val="39"/>
  </w:num>
  <w:num w:numId="20">
    <w:abstractNumId w:val="27"/>
  </w:num>
  <w:num w:numId="21">
    <w:abstractNumId w:val="19"/>
  </w:num>
  <w:num w:numId="22">
    <w:abstractNumId w:val="14"/>
  </w:num>
  <w:num w:numId="23">
    <w:abstractNumId w:val="35"/>
  </w:num>
  <w:num w:numId="24">
    <w:abstractNumId w:val="29"/>
  </w:num>
  <w:num w:numId="25">
    <w:abstractNumId w:val="20"/>
  </w:num>
  <w:num w:numId="26">
    <w:abstractNumId w:val="1"/>
  </w:num>
  <w:num w:numId="27">
    <w:abstractNumId w:val="28"/>
  </w:num>
  <w:num w:numId="28">
    <w:abstractNumId w:val="41"/>
  </w:num>
  <w:num w:numId="29">
    <w:abstractNumId w:val="15"/>
  </w:num>
  <w:num w:numId="30">
    <w:abstractNumId w:val="23"/>
  </w:num>
  <w:num w:numId="31">
    <w:abstractNumId w:val="12"/>
  </w:num>
  <w:num w:numId="32">
    <w:abstractNumId w:val="22"/>
  </w:num>
  <w:num w:numId="33">
    <w:abstractNumId w:val="17"/>
  </w:num>
  <w:num w:numId="34">
    <w:abstractNumId w:val="8"/>
  </w:num>
  <w:num w:numId="35">
    <w:abstractNumId w:val="13"/>
  </w:num>
  <w:num w:numId="36">
    <w:abstractNumId w:val="4"/>
  </w:num>
  <w:num w:numId="37">
    <w:abstractNumId w:val="16"/>
  </w:num>
  <w:num w:numId="38">
    <w:abstractNumId w:val="0"/>
  </w:num>
  <w:num w:numId="39">
    <w:abstractNumId w:val="10"/>
  </w:num>
  <w:num w:numId="40">
    <w:abstractNumId w:val="37"/>
  </w:num>
  <w:num w:numId="41">
    <w:abstractNumId w:val="5"/>
  </w:num>
  <w:num w:numId="4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72"/>
    <w:rsid w:val="00000771"/>
    <w:rsid w:val="00013490"/>
    <w:rsid w:val="0002064C"/>
    <w:rsid w:val="0002169E"/>
    <w:rsid w:val="0002334E"/>
    <w:rsid w:val="00031E5F"/>
    <w:rsid w:val="00035B56"/>
    <w:rsid w:val="00035BCD"/>
    <w:rsid w:val="00052402"/>
    <w:rsid w:val="00055F78"/>
    <w:rsid w:val="000644A8"/>
    <w:rsid w:val="0006765E"/>
    <w:rsid w:val="00067807"/>
    <w:rsid w:val="00072068"/>
    <w:rsid w:val="000757D5"/>
    <w:rsid w:val="00075F8F"/>
    <w:rsid w:val="0007729C"/>
    <w:rsid w:val="00093838"/>
    <w:rsid w:val="000E52E8"/>
    <w:rsid w:val="000F01B2"/>
    <w:rsid w:val="000F7121"/>
    <w:rsid w:val="001039E8"/>
    <w:rsid w:val="00105725"/>
    <w:rsid w:val="00106E67"/>
    <w:rsid w:val="00107525"/>
    <w:rsid w:val="00111E65"/>
    <w:rsid w:val="00115BC1"/>
    <w:rsid w:val="00116025"/>
    <w:rsid w:val="00133787"/>
    <w:rsid w:val="001349D0"/>
    <w:rsid w:val="00140E49"/>
    <w:rsid w:val="00147866"/>
    <w:rsid w:val="00164295"/>
    <w:rsid w:val="00164789"/>
    <w:rsid w:val="0017059B"/>
    <w:rsid w:val="001A4D29"/>
    <w:rsid w:val="001B6F0C"/>
    <w:rsid w:val="001C37F8"/>
    <w:rsid w:val="001C7D47"/>
    <w:rsid w:val="001D1AAB"/>
    <w:rsid w:val="001D3D37"/>
    <w:rsid w:val="001F1C8F"/>
    <w:rsid w:val="00201A7F"/>
    <w:rsid w:val="00203FDA"/>
    <w:rsid w:val="002131A4"/>
    <w:rsid w:val="00227085"/>
    <w:rsid w:val="00240D9D"/>
    <w:rsid w:val="00241390"/>
    <w:rsid w:val="00252109"/>
    <w:rsid w:val="002610BF"/>
    <w:rsid w:val="0027778C"/>
    <w:rsid w:val="00291050"/>
    <w:rsid w:val="002932BD"/>
    <w:rsid w:val="002C5CE2"/>
    <w:rsid w:val="002E139D"/>
    <w:rsid w:val="002E42B7"/>
    <w:rsid w:val="002E4B28"/>
    <w:rsid w:val="002F60A7"/>
    <w:rsid w:val="00310879"/>
    <w:rsid w:val="00345729"/>
    <w:rsid w:val="00347CD1"/>
    <w:rsid w:val="00352F2F"/>
    <w:rsid w:val="00353A8D"/>
    <w:rsid w:val="00354F05"/>
    <w:rsid w:val="00362CC0"/>
    <w:rsid w:val="00377361"/>
    <w:rsid w:val="003865A0"/>
    <w:rsid w:val="003943AF"/>
    <w:rsid w:val="00395BF3"/>
    <w:rsid w:val="003A4229"/>
    <w:rsid w:val="003C2390"/>
    <w:rsid w:val="003C57EB"/>
    <w:rsid w:val="003C58C7"/>
    <w:rsid w:val="003D000E"/>
    <w:rsid w:val="00411026"/>
    <w:rsid w:val="004255DD"/>
    <w:rsid w:val="00434C8F"/>
    <w:rsid w:val="00440CF0"/>
    <w:rsid w:val="00446CD5"/>
    <w:rsid w:val="004514A2"/>
    <w:rsid w:val="004608FC"/>
    <w:rsid w:val="0047007A"/>
    <w:rsid w:val="00474D3E"/>
    <w:rsid w:val="00476516"/>
    <w:rsid w:val="00495DB1"/>
    <w:rsid w:val="004A24A5"/>
    <w:rsid w:val="004A2F4D"/>
    <w:rsid w:val="004A3605"/>
    <w:rsid w:val="004A567C"/>
    <w:rsid w:val="004A671C"/>
    <w:rsid w:val="004B7853"/>
    <w:rsid w:val="004C30D5"/>
    <w:rsid w:val="004C45B2"/>
    <w:rsid w:val="004D1BB4"/>
    <w:rsid w:val="004D1CC7"/>
    <w:rsid w:val="004D24D6"/>
    <w:rsid w:val="004F1245"/>
    <w:rsid w:val="005115CE"/>
    <w:rsid w:val="00520E07"/>
    <w:rsid w:val="00523775"/>
    <w:rsid w:val="00525AEC"/>
    <w:rsid w:val="00530D63"/>
    <w:rsid w:val="00532D0A"/>
    <w:rsid w:val="005354C6"/>
    <w:rsid w:val="00540B0D"/>
    <w:rsid w:val="00541531"/>
    <w:rsid w:val="00542B63"/>
    <w:rsid w:val="005628E1"/>
    <w:rsid w:val="005629F9"/>
    <w:rsid w:val="005713A0"/>
    <w:rsid w:val="00574ADF"/>
    <w:rsid w:val="005806F9"/>
    <w:rsid w:val="00584661"/>
    <w:rsid w:val="00595AE3"/>
    <w:rsid w:val="005A28B1"/>
    <w:rsid w:val="005B5D6A"/>
    <w:rsid w:val="005C6243"/>
    <w:rsid w:val="005D076C"/>
    <w:rsid w:val="005D73B5"/>
    <w:rsid w:val="005E3548"/>
    <w:rsid w:val="005F7AAD"/>
    <w:rsid w:val="00611961"/>
    <w:rsid w:val="00611CF2"/>
    <w:rsid w:val="00636EBD"/>
    <w:rsid w:val="00641939"/>
    <w:rsid w:val="006422B8"/>
    <w:rsid w:val="0065040C"/>
    <w:rsid w:val="006533EE"/>
    <w:rsid w:val="006610DF"/>
    <w:rsid w:val="006613DB"/>
    <w:rsid w:val="00665007"/>
    <w:rsid w:val="00670C70"/>
    <w:rsid w:val="00680647"/>
    <w:rsid w:val="00691514"/>
    <w:rsid w:val="00693D20"/>
    <w:rsid w:val="00695C3E"/>
    <w:rsid w:val="006A0531"/>
    <w:rsid w:val="006A33D3"/>
    <w:rsid w:val="006B3173"/>
    <w:rsid w:val="006B357A"/>
    <w:rsid w:val="006C04D5"/>
    <w:rsid w:val="006C057F"/>
    <w:rsid w:val="006C4D9C"/>
    <w:rsid w:val="006C73A7"/>
    <w:rsid w:val="006E17B5"/>
    <w:rsid w:val="006E2703"/>
    <w:rsid w:val="006F2C4D"/>
    <w:rsid w:val="007000F8"/>
    <w:rsid w:val="00700A96"/>
    <w:rsid w:val="00707FF1"/>
    <w:rsid w:val="00714A0F"/>
    <w:rsid w:val="00726F34"/>
    <w:rsid w:val="00755315"/>
    <w:rsid w:val="0075751B"/>
    <w:rsid w:val="0076451E"/>
    <w:rsid w:val="00765608"/>
    <w:rsid w:val="00771D58"/>
    <w:rsid w:val="007823AD"/>
    <w:rsid w:val="007878CD"/>
    <w:rsid w:val="00790219"/>
    <w:rsid w:val="00791A72"/>
    <w:rsid w:val="007977E5"/>
    <w:rsid w:val="007B17D3"/>
    <w:rsid w:val="007B583D"/>
    <w:rsid w:val="007B5E43"/>
    <w:rsid w:val="007D5A7B"/>
    <w:rsid w:val="007E6322"/>
    <w:rsid w:val="007F0611"/>
    <w:rsid w:val="00813FC8"/>
    <w:rsid w:val="00823772"/>
    <w:rsid w:val="00837DEE"/>
    <w:rsid w:val="00840BDB"/>
    <w:rsid w:val="00841F16"/>
    <w:rsid w:val="00843B6B"/>
    <w:rsid w:val="00854081"/>
    <w:rsid w:val="0086700B"/>
    <w:rsid w:val="0087412F"/>
    <w:rsid w:val="00880529"/>
    <w:rsid w:val="00885382"/>
    <w:rsid w:val="00892A0F"/>
    <w:rsid w:val="008A603B"/>
    <w:rsid w:val="008C143D"/>
    <w:rsid w:val="008C6525"/>
    <w:rsid w:val="008D3C06"/>
    <w:rsid w:val="008E25C1"/>
    <w:rsid w:val="008F2EA0"/>
    <w:rsid w:val="008F5515"/>
    <w:rsid w:val="00913384"/>
    <w:rsid w:val="00914402"/>
    <w:rsid w:val="00914E98"/>
    <w:rsid w:val="00916E6F"/>
    <w:rsid w:val="009231F6"/>
    <w:rsid w:val="00923805"/>
    <w:rsid w:val="009263E0"/>
    <w:rsid w:val="009322E5"/>
    <w:rsid w:val="00936B37"/>
    <w:rsid w:val="00946E39"/>
    <w:rsid w:val="00947337"/>
    <w:rsid w:val="00953BBC"/>
    <w:rsid w:val="00954B20"/>
    <w:rsid w:val="00967654"/>
    <w:rsid w:val="0097652D"/>
    <w:rsid w:val="00981B28"/>
    <w:rsid w:val="009854BE"/>
    <w:rsid w:val="009A3499"/>
    <w:rsid w:val="009A53E5"/>
    <w:rsid w:val="009B6EDB"/>
    <w:rsid w:val="009C0208"/>
    <w:rsid w:val="00A035F4"/>
    <w:rsid w:val="00A04375"/>
    <w:rsid w:val="00A10E78"/>
    <w:rsid w:val="00A247F7"/>
    <w:rsid w:val="00A33852"/>
    <w:rsid w:val="00A42D86"/>
    <w:rsid w:val="00A44B7E"/>
    <w:rsid w:val="00A514EC"/>
    <w:rsid w:val="00A622D1"/>
    <w:rsid w:val="00A66265"/>
    <w:rsid w:val="00A70B76"/>
    <w:rsid w:val="00A7180B"/>
    <w:rsid w:val="00A76305"/>
    <w:rsid w:val="00A86D46"/>
    <w:rsid w:val="00A908D4"/>
    <w:rsid w:val="00A97BF5"/>
    <w:rsid w:val="00AB0058"/>
    <w:rsid w:val="00AB0F3D"/>
    <w:rsid w:val="00AB70A4"/>
    <w:rsid w:val="00AC09C5"/>
    <w:rsid w:val="00AE1BEE"/>
    <w:rsid w:val="00B13A68"/>
    <w:rsid w:val="00B2693D"/>
    <w:rsid w:val="00B3496F"/>
    <w:rsid w:val="00B66378"/>
    <w:rsid w:val="00B66D6D"/>
    <w:rsid w:val="00B96146"/>
    <w:rsid w:val="00B96528"/>
    <w:rsid w:val="00BB0F35"/>
    <w:rsid w:val="00BD5B1D"/>
    <w:rsid w:val="00BF2E9F"/>
    <w:rsid w:val="00C00ECF"/>
    <w:rsid w:val="00C06947"/>
    <w:rsid w:val="00C12475"/>
    <w:rsid w:val="00C13ED0"/>
    <w:rsid w:val="00C23AD4"/>
    <w:rsid w:val="00C25EC4"/>
    <w:rsid w:val="00C35637"/>
    <w:rsid w:val="00C378BC"/>
    <w:rsid w:val="00C379D0"/>
    <w:rsid w:val="00C448B0"/>
    <w:rsid w:val="00C4506F"/>
    <w:rsid w:val="00C454FA"/>
    <w:rsid w:val="00C536C6"/>
    <w:rsid w:val="00C635A6"/>
    <w:rsid w:val="00C86468"/>
    <w:rsid w:val="00C87188"/>
    <w:rsid w:val="00C93123"/>
    <w:rsid w:val="00CA6475"/>
    <w:rsid w:val="00CB73C9"/>
    <w:rsid w:val="00CC246E"/>
    <w:rsid w:val="00CC7339"/>
    <w:rsid w:val="00CC7548"/>
    <w:rsid w:val="00CD4416"/>
    <w:rsid w:val="00CD47F1"/>
    <w:rsid w:val="00CE7149"/>
    <w:rsid w:val="00CE7550"/>
    <w:rsid w:val="00D01D09"/>
    <w:rsid w:val="00D245B4"/>
    <w:rsid w:val="00D3072F"/>
    <w:rsid w:val="00D37180"/>
    <w:rsid w:val="00D37454"/>
    <w:rsid w:val="00D37B24"/>
    <w:rsid w:val="00D60F9B"/>
    <w:rsid w:val="00D84EC0"/>
    <w:rsid w:val="00D860C0"/>
    <w:rsid w:val="00D87A28"/>
    <w:rsid w:val="00D94254"/>
    <w:rsid w:val="00DA0356"/>
    <w:rsid w:val="00DB2200"/>
    <w:rsid w:val="00DC3422"/>
    <w:rsid w:val="00DD33CC"/>
    <w:rsid w:val="00DD711F"/>
    <w:rsid w:val="00DE63D5"/>
    <w:rsid w:val="00DE6DF7"/>
    <w:rsid w:val="00DF4F1B"/>
    <w:rsid w:val="00DF7EE1"/>
    <w:rsid w:val="00E05FC2"/>
    <w:rsid w:val="00E1444A"/>
    <w:rsid w:val="00E42420"/>
    <w:rsid w:val="00E42E88"/>
    <w:rsid w:val="00E46A8D"/>
    <w:rsid w:val="00E50146"/>
    <w:rsid w:val="00E60599"/>
    <w:rsid w:val="00E6315B"/>
    <w:rsid w:val="00E744F6"/>
    <w:rsid w:val="00E77CB0"/>
    <w:rsid w:val="00E82990"/>
    <w:rsid w:val="00E90B96"/>
    <w:rsid w:val="00EA17A1"/>
    <w:rsid w:val="00EA2A6E"/>
    <w:rsid w:val="00EA7237"/>
    <w:rsid w:val="00EB043A"/>
    <w:rsid w:val="00EE75E4"/>
    <w:rsid w:val="00EF4EBC"/>
    <w:rsid w:val="00EF5A94"/>
    <w:rsid w:val="00EF5DC0"/>
    <w:rsid w:val="00F137E6"/>
    <w:rsid w:val="00F31BEC"/>
    <w:rsid w:val="00F31D67"/>
    <w:rsid w:val="00F339CD"/>
    <w:rsid w:val="00F34A71"/>
    <w:rsid w:val="00F44180"/>
    <w:rsid w:val="00F45383"/>
    <w:rsid w:val="00F66986"/>
    <w:rsid w:val="00F70E62"/>
    <w:rsid w:val="00F7172B"/>
    <w:rsid w:val="00F77E16"/>
    <w:rsid w:val="00F822B1"/>
    <w:rsid w:val="00F82655"/>
    <w:rsid w:val="00F82D6F"/>
    <w:rsid w:val="00FB6664"/>
    <w:rsid w:val="00FC16AC"/>
    <w:rsid w:val="00FC6748"/>
    <w:rsid w:val="00FC7B64"/>
    <w:rsid w:val="00FE2775"/>
    <w:rsid w:val="00FE6263"/>
    <w:rsid w:val="00FE7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,"/>
  <w:listSeparator w:val=";"/>
  <w14:docId w14:val="72D4CBD8"/>
  <w15:docId w15:val="{3AC453CC-492A-4E9B-A939-6215B55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402"/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tulo4">
    <w:name w:val="heading 4"/>
    <w:basedOn w:val="Normal"/>
    <w:next w:val="Normal"/>
    <w:link w:val="Ttulo4Car"/>
    <w:qFormat/>
    <w:rsid w:val="00BF2E9F"/>
    <w:pPr>
      <w:keepNext/>
      <w:spacing w:before="240" w:after="60"/>
      <w:outlineLvl w:val="3"/>
    </w:pPr>
    <w:rPr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61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73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73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361"/>
  </w:style>
  <w:style w:type="paragraph" w:styleId="Piedepgina">
    <w:name w:val="footer"/>
    <w:basedOn w:val="Normal"/>
    <w:link w:val="PiedepginaCar"/>
    <w:uiPriority w:val="99"/>
    <w:unhideWhenUsed/>
    <w:rsid w:val="003773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361"/>
  </w:style>
  <w:style w:type="table" w:styleId="Tablaconcuadrcula">
    <w:name w:val="Table Grid"/>
    <w:basedOn w:val="Tablanormal"/>
    <w:uiPriority w:val="59"/>
    <w:rsid w:val="00377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C1"/>
    <w:basedOn w:val="Normal"/>
    <w:rsid w:val="00914402"/>
    <w:pPr>
      <w:tabs>
        <w:tab w:val="left" w:pos="0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sz w:val="22"/>
      <w:szCs w:val="20"/>
      <w:lang w:val="es-ES" w:eastAsia="es-MX"/>
    </w:rPr>
  </w:style>
  <w:style w:type="paragraph" w:customStyle="1" w:styleId="Textopredeterminado">
    <w:name w:val="Texto predeterminado"/>
    <w:basedOn w:val="Normal"/>
    <w:link w:val="TextopredeterminadoCar"/>
    <w:rsid w:val="00914402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s-MX"/>
    </w:rPr>
  </w:style>
  <w:style w:type="paragraph" w:styleId="Textoindependiente2">
    <w:name w:val="Body Text 2"/>
    <w:basedOn w:val="Normal"/>
    <w:link w:val="Textoindependiente2Car"/>
    <w:rsid w:val="00914402"/>
    <w:pPr>
      <w:spacing w:after="120" w:line="480" w:lineRule="auto"/>
    </w:pPr>
    <w:rPr>
      <w:lang w:eastAsia="es-MX"/>
    </w:rPr>
  </w:style>
  <w:style w:type="character" w:customStyle="1" w:styleId="Textoindependiente2Car">
    <w:name w:val="Texto independiente 2 Car"/>
    <w:link w:val="Textoindependiente2"/>
    <w:rsid w:val="00914402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914402"/>
    <w:pPr>
      <w:ind w:left="708"/>
    </w:pPr>
  </w:style>
  <w:style w:type="character" w:customStyle="1" w:styleId="PrrafodelistaCar">
    <w:name w:val="Párrafo de lista Car"/>
    <w:link w:val="Prrafodelista"/>
    <w:uiPriority w:val="34"/>
    <w:locked/>
    <w:rsid w:val="00914402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predeterminadoCar">
    <w:name w:val="Texto predeterminado Car"/>
    <w:link w:val="Textopredeterminado"/>
    <w:locked/>
    <w:rsid w:val="00914402"/>
    <w:rPr>
      <w:rFonts w:ascii="Times New Roman" w:eastAsia="Times New Roman" w:hAnsi="Times New Roman" w:cs="Times New Roman"/>
      <w:sz w:val="24"/>
      <w:szCs w:val="20"/>
      <w:lang w:val="en-US" w:eastAsia="es-MX"/>
    </w:rPr>
  </w:style>
  <w:style w:type="paragraph" w:customStyle="1" w:styleId="TituloTabla">
    <w:name w:val="TituloTabla"/>
    <w:basedOn w:val="Normal"/>
    <w:rsid w:val="00542B63"/>
    <w:pPr>
      <w:snapToGrid w:val="0"/>
      <w:jc w:val="center"/>
    </w:pPr>
    <w:rPr>
      <w:rFonts w:ascii="Tahoma" w:hAnsi="Tahoma"/>
      <w:b/>
      <w:caps/>
      <w:sz w:val="20"/>
      <w:szCs w:val="20"/>
      <w:lang w:eastAsia="es-ES"/>
    </w:rPr>
  </w:style>
  <w:style w:type="character" w:styleId="Hipervnculo">
    <w:name w:val="Hyperlink"/>
    <w:rsid w:val="00A622D1"/>
    <w:rPr>
      <w:color w:val="0000FF"/>
      <w:u w:val="single"/>
    </w:rPr>
  </w:style>
  <w:style w:type="character" w:styleId="Refdecomentario">
    <w:name w:val="annotation reference"/>
    <w:rsid w:val="00A622D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622D1"/>
    <w:rPr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rsid w:val="00A622D1"/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36B3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936B37"/>
    <w:rPr>
      <w:rFonts w:ascii="Times New Roman" w:eastAsia="Times New Roman" w:hAnsi="Times New Roman"/>
      <w:sz w:val="24"/>
      <w:szCs w:val="24"/>
    </w:rPr>
  </w:style>
  <w:style w:type="paragraph" w:styleId="Ttulo">
    <w:name w:val="Title"/>
    <w:basedOn w:val="Normal"/>
    <w:link w:val="TtuloCar"/>
    <w:qFormat/>
    <w:rsid w:val="00841F16"/>
    <w:pPr>
      <w:jc w:val="center"/>
    </w:pPr>
    <w:rPr>
      <w:rFonts w:ascii="Arial" w:hAnsi="Arial"/>
      <w:b/>
      <w:bCs/>
      <w:lang w:val="es-ES" w:eastAsia="es-ES"/>
    </w:rPr>
  </w:style>
  <w:style w:type="character" w:customStyle="1" w:styleId="TtuloCar">
    <w:name w:val="Título Car"/>
    <w:link w:val="Ttulo"/>
    <w:rsid w:val="00841F16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E1BEE"/>
    <w:pPr>
      <w:spacing w:before="100" w:beforeAutospacing="1" w:after="100" w:afterAutospacing="1"/>
    </w:pPr>
    <w:rPr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F2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BF2E9F"/>
    <w:rPr>
      <w:rFonts w:ascii="Times New Roman" w:eastAsia="Times New Roman" w:hAnsi="Times New Roman"/>
      <w:sz w:val="16"/>
      <w:szCs w:val="16"/>
    </w:rPr>
  </w:style>
  <w:style w:type="character" w:customStyle="1" w:styleId="Ttulo4Car">
    <w:name w:val="Título 4 Car"/>
    <w:link w:val="Ttulo4"/>
    <w:rsid w:val="00BF2E9F"/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paragraph" w:styleId="Subttulo">
    <w:name w:val="Subtitle"/>
    <w:basedOn w:val="Normal"/>
    <w:link w:val="SubttuloCar"/>
    <w:qFormat/>
    <w:rsid w:val="00BF2E9F"/>
    <w:pPr>
      <w:spacing w:line="360" w:lineRule="auto"/>
      <w:jc w:val="both"/>
    </w:pPr>
    <w:rPr>
      <w:rFonts w:ascii="Arial" w:hAnsi="Arial"/>
      <w:b/>
      <w:szCs w:val="20"/>
      <w:lang w:eastAsia="es-ES"/>
    </w:rPr>
  </w:style>
  <w:style w:type="character" w:customStyle="1" w:styleId="SubttuloCar">
    <w:name w:val="Subtítulo Car"/>
    <w:link w:val="Subttulo"/>
    <w:rsid w:val="00BF2E9F"/>
    <w:rPr>
      <w:rFonts w:ascii="Arial" w:eastAsia="Times New Roman" w:hAnsi="Arial"/>
      <w:b/>
      <w:sz w:val="24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BF2E9F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link w:val="Sangradetextonormal"/>
    <w:semiHidden/>
    <w:rsid w:val="00BF2E9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3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0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businessmodelgeneration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businessmodelgeneration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_SISTEMAS\Documents\_CULTURAE2012\Plantilla%20de%20word%202012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2A846-ADCF-4E93-9448-6D1E7871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word 2012 (1)</Template>
  <TotalTime>7785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Jorge_SISTEMAS</dc:creator>
  <cp:lastModifiedBy>Biblioteca Audiovisuales</cp:lastModifiedBy>
  <cp:revision>14</cp:revision>
  <cp:lastPrinted>2015-07-07T21:35:00Z</cp:lastPrinted>
  <dcterms:created xsi:type="dcterms:W3CDTF">2020-04-27T12:21:00Z</dcterms:created>
  <dcterms:modified xsi:type="dcterms:W3CDTF">2023-08-22T15:10:00Z</dcterms:modified>
</cp:coreProperties>
</file>